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80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800"/>
        <w:gridCol w:w="3960"/>
        <w:gridCol w:w="720"/>
        <w:gridCol w:w="2700"/>
      </w:tblGrid>
      <w:tr w:rsidR="006E42B1" w:rsidRPr="00727C66" w14:paraId="5FAA972A" w14:textId="77777777" w:rsidTr="004E0C71">
        <w:trPr>
          <w:trHeight w:val="129"/>
        </w:trPr>
        <w:tc>
          <w:tcPr>
            <w:tcW w:w="1800" w:type="dxa"/>
            <w:shd w:val="clear" w:color="auto" w:fill="DBE5F1" w:themeFill="accent1" w:themeFillTint="33"/>
            <w:noWrap/>
          </w:tcPr>
          <w:p w14:paraId="28143AC6" w14:textId="77777777" w:rsidR="006E42B1" w:rsidRPr="00E221BD" w:rsidRDefault="006E42B1" w:rsidP="00637831">
            <w:pPr>
              <w:pStyle w:val="Header"/>
            </w:pPr>
            <w:r w:rsidRPr="00E221BD">
              <w:t xml:space="preserve">Período </w:t>
            </w:r>
            <w:r w:rsidR="00F46458" w:rsidRPr="00E221BD">
              <w:t xml:space="preserve">De: </w:t>
            </w:r>
            <w:r w:rsidR="00F46458" w:rsidRPr="00E221BD">
              <w:tab/>
            </w:r>
          </w:p>
        </w:tc>
        <w:tc>
          <w:tcPr>
            <w:tcW w:w="3960" w:type="dxa"/>
            <w:shd w:val="clear" w:color="auto" w:fill="auto"/>
            <w:noWrap/>
          </w:tcPr>
          <w:p w14:paraId="2B1F730E" w14:textId="1CC92E85" w:rsidR="006E42B1" w:rsidRPr="00E221BD" w:rsidRDefault="00874D7C" w:rsidP="00637831">
            <w:r>
              <w:t>01/10/18</w:t>
            </w:r>
          </w:p>
        </w:tc>
        <w:tc>
          <w:tcPr>
            <w:tcW w:w="720" w:type="dxa"/>
            <w:shd w:val="clear" w:color="auto" w:fill="DBE5F1" w:themeFill="accent1" w:themeFillTint="33"/>
            <w:noWrap/>
          </w:tcPr>
          <w:p w14:paraId="708DB19B" w14:textId="77777777" w:rsidR="006E42B1" w:rsidRPr="00E221BD" w:rsidRDefault="006E42B1" w:rsidP="00637831">
            <w:pPr>
              <w:pStyle w:val="Header"/>
            </w:pPr>
            <w:r w:rsidRPr="00E221BD">
              <w:t>Até:</w:t>
            </w:r>
          </w:p>
        </w:tc>
        <w:tc>
          <w:tcPr>
            <w:tcW w:w="2700" w:type="dxa"/>
            <w:shd w:val="clear" w:color="auto" w:fill="auto"/>
          </w:tcPr>
          <w:p w14:paraId="06E37921" w14:textId="3117335A" w:rsidR="006E42B1" w:rsidRPr="00E221BD" w:rsidRDefault="00874D7C" w:rsidP="00637831">
            <w:r>
              <w:t>01/10/18</w:t>
            </w:r>
          </w:p>
        </w:tc>
      </w:tr>
    </w:tbl>
    <w:p w14:paraId="2E761E98" w14:textId="77777777" w:rsidR="006E42B1" w:rsidRPr="00826E5A" w:rsidRDefault="006E42B1" w:rsidP="006E42B1"/>
    <w:p w14:paraId="04807C1F" w14:textId="77777777" w:rsidR="006E42B1" w:rsidRDefault="006E42B1" w:rsidP="006E42B1">
      <w:pPr>
        <w:pStyle w:val="Heading1"/>
      </w:pPr>
      <w:r w:rsidRPr="00AF1380">
        <w:t>Sumário executivo do status do projeto</w:t>
      </w:r>
    </w:p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A6A6A6" w:themeColor="background1" w:themeShade="A6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360"/>
        <w:gridCol w:w="2520"/>
        <w:gridCol w:w="360"/>
        <w:gridCol w:w="2340"/>
        <w:gridCol w:w="360"/>
        <w:gridCol w:w="1980"/>
      </w:tblGrid>
      <w:tr w:rsidR="006E42B1" w:rsidRPr="007D11E5" w14:paraId="259E4D51" w14:textId="77777777" w:rsidTr="004E0C71">
        <w:trPr>
          <w:cantSplit/>
          <w:trHeight w:val="377"/>
        </w:trPr>
        <w:tc>
          <w:tcPr>
            <w:tcW w:w="1260" w:type="dxa"/>
            <w:shd w:val="clear" w:color="auto" w:fill="DBE5F1" w:themeFill="accent1" w:themeFillTint="33"/>
            <w:vAlign w:val="center"/>
          </w:tcPr>
          <w:p w14:paraId="50266F01" w14:textId="77777777"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Status</w:t>
            </w:r>
          </w:p>
        </w:tc>
        <w:tc>
          <w:tcPr>
            <w:tcW w:w="360" w:type="dxa"/>
            <w:shd w:val="clear" w:color="auto" w:fill="008000"/>
            <w:vAlign w:val="center"/>
          </w:tcPr>
          <w:p w14:paraId="6D7D469D" w14:textId="77777777" w:rsidR="006E42B1" w:rsidRPr="007D11E5" w:rsidRDefault="006E42B1" w:rsidP="00637831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14:paraId="7A0AD949" w14:textId="77777777"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Conforme Planejado</w:t>
            </w:r>
          </w:p>
        </w:tc>
        <w:tc>
          <w:tcPr>
            <w:tcW w:w="360" w:type="dxa"/>
            <w:shd w:val="clear" w:color="auto" w:fill="FFFF00"/>
            <w:vAlign w:val="center"/>
          </w:tcPr>
          <w:p w14:paraId="0D3EC739" w14:textId="77777777" w:rsidR="006E42B1" w:rsidRPr="007D11E5" w:rsidRDefault="006E42B1" w:rsidP="00637831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340" w:type="dxa"/>
            <w:shd w:val="clear" w:color="auto" w:fill="DBE5F1" w:themeFill="accent1" w:themeFillTint="33"/>
            <w:vAlign w:val="center"/>
          </w:tcPr>
          <w:p w14:paraId="3C6D995E" w14:textId="77777777"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Riscos Gerenciáveis</w:t>
            </w:r>
          </w:p>
        </w:tc>
        <w:tc>
          <w:tcPr>
            <w:tcW w:w="360" w:type="dxa"/>
            <w:shd w:val="clear" w:color="auto" w:fill="FF0000"/>
            <w:vAlign w:val="center"/>
          </w:tcPr>
          <w:p w14:paraId="53A185D0" w14:textId="77777777" w:rsidR="006E42B1" w:rsidRPr="007D11E5" w:rsidRDefault="006E42B1" w:rsidP="00637831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1980" w:type="dxa"/>
            <w:shd w:val="clear" w:color="auto" w:fill="DBE5F1" w:themeFill="accent1" w:themeFillTint="33"/>
            <w:vAlign w:val="center"/>
          </w:tcPr>
          <w:p w14:paraId="76974E28" w14:textId="77777777"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Situação Crítica</w:t>
            </w:r>
          </w:p>
        </w:tc>
      </w:tr>
    </w:tbl>
    <w:p w14:paraId="4508EEC6" w14:textId="77777777" w:rsidR="006E42B1" w:rsidRDefault="006E42B1" w:rsidP="006E42B1"/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747"/>
        <w:gridCol w:w="6120"/>
      </w:tblGrid>
      <w:tr w:rsidR="006E42B1" w14:paraId="4B66AE51" w14:textId="77777777" w:rsidTr="00204A01">
        <w:trPr>
          <w:trHeight w:val="329"/>
        </w:trPr>
        <w:tc>
          <w:tcPr>
            <w:tcW w:w="2313" w:type="dxa"/>
            <w:shd w:val="clear" w:color="auto" w:fill="DBE5F1" w:themeFill="accent1" w:themeFillTint="33"/>
            <w:vAlign w:val="center"/>
          </w:tcPr>
          <w:p w14:paraId="02BCED50" w14:textId="77777777" w:rsidR="006E42B1" w:rsidRDefault="006E42B1" w:rsidP="00637831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Indicador por Área</w:t>
            </w:r>
          </w:p>
        </w:tc>
        <w:tc>
          <w:tcPr>
            <w:tcW w:w="747" w:type="dxa"/>
            <w:tcBorders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14:paraId="24E8BF33" w14:textId="77777777" w:rsidR="006E42B1" w:rsidRDefault="006E42B1" w:rsidP="00637831">
            <w:pPr>
              <w:ind w:right="-25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Status</w:t>
            </w:r>
          </w:p>
        </w:tc>
        <w:tc>
          <w:tcPr>
            <w:tcW w:w="6120" w:type="dxa"/>
            <w:shd w:val="clear" w:color="auto" w:fill="DBE5F1" w:themeFill="accent1" w:themeFillTint="33"/>
            <w:vAlign w:val="center"/>
          </w:tcPr>
          <w:p w14:paraId="0FFBD6A8" w14:textId="77777777" w:rsidR="006E42B1" w:rsidRDefault="006E42B1" w:rsidP="00637831">
            <w:pPr>
              <w:ind w:right="-25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Comentário / Ação Requerida</w:t>
            </w:r>
          </w:p>
        </w:tc>
      </w:tr>
      <w:tr w:rsidR="006E42B1" w:rsidRPr="00512219" w14:paraId="30B387C4" w14:textId="77777777" w:rsidTr="009F607C">
        <w:trPr>
          <w:trHeight w:val="305"/>
        </w:trPr>
        <w:tc>
          <w:tcPr>
            <w:tcW w:w="2313" w:type="dxa"/>
            <w:vAlign w:val="center"/>
          </w:tcPr>
          <w:p w14:paraId="3D3A379C" w14:textId="77777777" w:rsidR="006E42B1" w:rsidRPr="00512219" w:rsidRDefault="00D175D8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Prazo (SPI)</w:t>
            </w:r>
          </w:p>
        </w:tc>
        <w:tc>
          <w:tcPr>
            <w:tcW w:w="747" w:type="dxa"/>
            <w:shd w:val="clear" w:color="auto" w:fill="FF0000"/>
            <w:vAlign w:val="center"/>
          </w:tcPr>
          <w:p w14:paraId="7D7441DF" w14:textId="77777777" w:rsidR="006E42B1" w:rsidRPr="009F607C" w:rsidRDefault="006E42B1" w:rsidP="00637831">
            <w:pPr>
              <w:jc w:val="center"/>
              <w:rPr>
                <w:color w:val="C00000"/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14:paraId="700FFEEC" w14:textId="77777777" w:rsidR="006E42B1" w:rsidRPr="00512219" w:rsidRDefault="009F607C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Atraso no inicio da codificação devido a problemas ana instalação e uso do Laravel.</w:t>
            </w:r>
          </w:p>
        </w:tc>
      </w:tr>
      <w:tr w:rsidR="006E42B1" w14:paraId="670872D6" w14:textId="77777777" w:rsidTr="00637831">
        <w:trPr>
          <w:trHeight w:val="305"/>
        </w:trPr>
        <w:tc>
          <w:tcPr>
            <w:tcW w:w="2313" w:type="dxa"/>
            <w:vAlign w:val="center"/>
          </w:tcPr>
          <w:p w14:paraId="726C308F" w14:textId="77777777" w:rsidR="006E42B1" w:rsidRPr="00512219" w:rsidRDefault="00D175D8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Custo (CPI)</w:t>
            </w:r>
          </w:p>
        </w:tc>
        <w:tc>
          <w:tcPr>
            <w:tcW w:w="747" w:type="dxa"/>
            <w:tcBorders>
              <w:bottom w:val="single" w:sz="4" w:space="0" w:color="808080"/>
            </w:tcBorders>
            <w:shd w:val="clear" w:color="auto" w:fill="008000"/>
            <w:vAlign w:val="center"/>
          </w:tcPr>
          <w:p w14:paraId="3B8FCD4B" w14:textId="77777777" w:rsidR="006E42B1" w:rsidRPr="00512219" w:rsidRDefault="006E42B1" w:rsidP="0063783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14:paraId="16C38D17" w14:textId="77777777" w:rsidR="006E42B1" w:rsidRPr="00512219" w:rsidRDefault="009F607C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Nada.</w:t>
            </w:r>
          </w:p>
        </w:tc>
      </w:tr>
      <w:tr w:rsidR="00D175D8" w:rsidRPr="00512219" w14:paraId="43320D1D" w14:textId="77777777" w:rsidTr="00EE77FF">
        <w:trPr>
          <w:trHeight w:val="305"/>
        </w:trPr>
        <w:tc>
          <w:tcPr>
            <w:tcW w:w="2313" w:type="dxa"/>
            <w:vAlign w:val="center"/>
          </w:tcPr>
          <w:p w14:paraId="4A2A6085" w14:textId="77777777" w:rsidR="00D175D8" w:rsidRPr="00512219" w:rsidRDefault="00D175D8" w:rsidP="00EE77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Escopo</w:t>
            </w:r>
          </w:p>
        </w:tc>
        <w:tc>
          <w:tcPr>
            <w:tcW w:w="747" w:type="dxa"/>
            <w:shd w:val="clear" w:color="auto" w:fill="008000"/>
            <w:vAlign w:val="center"/>
          </w:tcPr>
          <w:p w14:paraId="56C5B3EB" w14:textId="77777777" w:rsidR="00D175D8" w:rsidRPr="00512219" w:rsidRDefault="00D175D8" w:rsidP="00EE77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14:paraId="799423E5" w14:textId="77777777" w:rsidR="00D175D8" w:rsidRPr="00512219" w:rsidRDefault="009F607C" w:rsidP="00EE77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Escopo definido de excelente forma. O projecto é feito com base no escopo.</w:t>
            </w:r>
          </w:p>
        </w:tc>
      </w:tr>
      <w:tr w:rsidR="00D175D8" w:rsidRPr="00512219" w14:paraId="7CE12C8C" w14:textId="77777777" w:rsidTr="009F607C">
        <w:trPr>
          <w:trHeight w:val="305"/>
        </w:trPr>
        <w:tc>
          <w:tcPr>
            <w:tcW w:w="2313" w:type="dxa"/>
            <w:vAlign w:val="center"/>
          </w:tcPr>
          <w:p w14:paraId="722DF45D" w14:textId="77777777" w:rsidR="00D175D8" w:rsidRPr="00512219" w:rsidRDefault="00D175D8" w:rsidP="00186988">
            <w:pPr>
              <w:jc w:val="center"/>
              <w:rPr>
                <w:sz w:val="16"/>
                <w:szCs w:val="16"/>
              </w:rPr>
            </w:pPr>
            <w:r w:rsidRPr="00512219">
              <w:rPr>
                <w:sz w:val="16"/>
                <w:szCs w:val="16"/>
              </w:rPr>
              <w:t>Comunicação</w:t>
            </w:r>
          </w:p>
        </w:tc>
        <w:tc>
          <w:tcPr>
            <w:tcW w:w="747" w:type="dxa"/>
            <w:shd w:val="clear" w:color="auto" w:fill="FF0000"/>
            <w:vAlign w:val="center"/>
          </w:tcPr>
          <w:p w14:paraId="68048407" w14:textId="77777777" w:rsidR="00D175D8" w:rsidRPr="00512219" w:rsidRDefault="00D175D8" w:rsidP="00186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14:paraId="1049DE48" w14:textId="77777777" w:rsidR="00D175D8" w:rsidRPr="00512219" w:rsidRDefault="009F607C" w:rsidP="0018698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Fraca, devido à negligência de alguns da equipe.</w:t>
            </w:r>
          </w:p>
        </w:tc>
      </w:tr>
    </w:tbl>
    <w:p w14:paraId="1C815A23" w14:textId="26689F9A" w:rsidR="006E42B1" w:rsidRDefault="006E42B1" w:rsidP="006E42B1"/>
    <w:p w14:paraId="296BA5C4" w14:textId="77777777" w:rsidR="006E42B1" w:rsidRDefault="006E42B1" w:rsidP="006E42B1"/>
    <w:p w14:paraId="54E6540D" w14:textId="1BBA4D96" w:rsidR="00F46458" w:rsidRDefault="00F46458" w:rsidP="00554F87">
      <w:pPr>
        <w:pStyle w:val="Heading1"/>
      </w:pPr>
      <w:r w:rsidRPr="00F46458">
        <w:t xml:space="preserve">Estrutura Analítica do Projeto </w:t>
      </w:r>
      <w:r>
        <w:t>(EAP)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4264"/>
        <w:gridCol w:w="975"/>
        <w:gridCol w:w="899"/>
        <w:gridCol w:w="721"/>
      </w:tblGrid>
      <w:tr w:rsidR="00F46458" w:rsidRPr="00F46458" w14:paraId="5460B14B" w14:textId="77777777" w:rsidTr="00747B7F">
        <w:trPr>
          <w:trHeight w:val="270"/>
        </w:trPr>
        <w:tc>
          <w:tcPr>
            <w:tcW w:w="785" w:type="dxa"/>
            <w:shd w:val="clear" w:color="auto" w:fill="DBE5F1" w:themeFill="accent1" w:themeFillTint="33"/>
            <w:hideMark/>
          </w:tcPr>
          <w:p w14:paraId="23334CD1" w14:textId="77777777" w:rsidR="00F46458" w:rsidRPr="00F46458" w:rsidRDefault="00F46458" w:rsidP="00F46458">
            <w:pPr>
              <w:jc w:val="left"/>
            </w:pPr>
            <w:r>
              <w:t xml:space="preserve">Código da </w:t>
            </w:r>
            <w:r w:rsidRPr="00F46458">
              <w:t>EAP</w:t>
            </w:r>
          </w:p>
        </w:tc>
        <w:tc>
          <w:tcPr>
            <w:tcW w:w="4264" w:type="dxa"/>
            <w:shd w:val="clear" w:color="auto" w:fill="DBE5F1" w:themeFill="accent1" w:themeFillTint="33"/>
            <w:hideMark/>
          </w:tcPr>
          <w:p w14:paraId="0216BC74" w14:textId="77777777" w:rsidR="00F46458" w:rsidRPr="00F46458" w:rsidRDefault="00F46458">
            <w:pPr>
              <w:jc w:val="left"/>
            </w:pPr>
            <w:r w:rsidRPr="00F46458">
              <w:t>Fases, Subfases e Principais Entregas</w:t>
            </w:r>
            <w:r>
              <w:t xml:space="preserve"> e Pacotes de trabalho</w:t>
            </w:r>
          </w:p>
        </w:tc>
        <w:tc>
          <w:tcPr>
            <w:tcW w:w="975" w:type="dxa"/>
            <w:shd w:val="clear" w:color="auto" w:fill="DBE5F1" w:themeFill="accent1" w:themeFillTint="33"/>
            <w:hideMark/>
          </w:tcPr>
          <w:p w14:paraId="3D486F67" w14:textId="77777777" w:rsidR="00F46458" w:rsidRPr="00F46458" w:rsidRDefault="00F46458">
            <w:r w:rsidRPr="00F46458">
              <w:t>Início</w:t>
            </w:r>
          </w:p>
        </w:tc>
        <w:tc>
          <w:tcPr>
            <w:tcW w:w="899" w:type="dxa"/>
            <w:shd w:val="clear" w:color="auto" w:fill="DBE5F1" w:themeFill="accent1" w:themeFillTint="33"/>
            <w:hideMark/>
          </w:tcPr>
          <w:p w14:paraId="1EE6A447" w14:textId="77777777" w:rsidR="00F46458" w:rsidRPr="00F46458" w:rsidRDefault="00F46458">
            <w:r w:rsidRPr="00F46458">
              <w:t>Término</w:t>
            </w:r>
          </w:p>
        </w:tc>
        <w:tc>
          <w:tcPr>
            <w:tcW w:w="721" w:type="dxa"/>
            <w:shd w:val="clear" w:color="auto" w:fill="DBE5F1" w:themeFill="accent1" w:themeFillTint="33"/>
          </w:tcPr>
          <w:p w14:paraId="11390AD1" w14:textId="77777777" w:rsidR="00F46458" w:rsidRPr="00F46458" w:rsidRDefault="00F46458">
            <w:r w:rsidRPr="00F46458">
              <w:t>Status</w:t>
            </w:r>
          </w:p>
        </w:tc>
      </w:tr>
      <w:tr w:rsidR="00F46458" w:rsidRPr="00F46458" w14:paraId="747D3358" w14:textId="77777777" w:rsidTr="00D42D13">
        <w:trPr>
          <w:trHeight w:val="270"/>
        </w:trPr>
        <w:tc>
          <w:tcPr>
            <w:tcW w:w="785" w:type="dxa"/>
            <w:noWrap/>
          </w:tcPr>
          <w:p w14:paraId="1C7E5B05" w14:textId="077E23AE" w:rsidR="00F46458" w:rsidRPr="00F46458" w:rsidRDefault="00D42D13" w:rsidP="00F46458">
            <w:pPr>
              <w:jc w:val="left"/>
            </w:pPr>
            <w:r>
              <w:t>01</w:t>
            </w:r>
          </w:p>
        </w:tc>
        <w:tc>
          <w:tcPr>
            <w:tcW w:w="4264" w:type="dxa"/>
            <w:noWrap/>
          </w:tcPr>
          <w:p w14:paraId="3676A150" w14:textId="79291FAB" w:rsidR="00F46458" w:rsidRPr="00F46458" w:rsidRDefault="00D94508">
            <w:pPr>
              <w:jc w:val="left"/>
            </w:pPr>
            <w:r>
              <w:t xml:space="preserve">Módulo de </w:t>
            </w:r>
            <w:r w:rsidR="00467825">
              <w:t>Manu</w:t>
            </w:r>
            <w:r w:rsidR="00AA5899">
              <w:t>tenção</w:t>
            </w:r>
          </w:p>
        </w:tc>
        <w:tc>
          <w:tcPr>
            <w:tcW w:w="975" w:type="dxa"/>
            <w:noWrap/>
          </w:tcPr>
          <w:p w14:paraId="00175362" w14:textId="0A5B30FB" w:rsidR="00F46458" w:rsidRPr="00F46458" w:rsidRDefault="00D42D13" w:rsidP="00F46458">
            <w:pPr>
              <w:jc w:val="left"/>
            </w:pPr>
            <w:r>
              <w:t>20/10</w:t>
            </w:r>
          </w:p>
        </w:tc>
        <w:tc>
          <w:tcPr>
            <w:tcW w:w="899" w:type="dxa"/>
            <w:noWrap/>
          </w:tcPr>
          <w:p w14:paraId="19E6777F" w14:textId="4D2AE52F" w:rsidR="00F46458" w:rsidRPr="00F46458" w:rsidRDefault="00AA5899" w:rsidP="00F46458">
            <w:pPr>
              <w:jc w:val="left"/>
            </w:pPr>
            <w:r>
              <w:t>23</w:t>
            </w:r>
            <w:r w:rsidR="00D42D13">
              <w:t>/11</w:t>
            </w:r>
          </w:p>
        </w:tc>
        <w:tc>
          <w:tcPr>
            <w:tcW w:w="721" w:type="dxa"/>
            <w:shd w:val="clear" w:color="auto" w:fill="FF0000"/>
          </w:tcPr>
          <w:p w14:paraId="39831303" w14:textId="77777777" w:rsidR="00F46458" w:rsidRPr="00F46458" w:rsidRDefault="00F46458"/>
        </w:tc>
      </w:tr>
      <w:tr w:rsidR="00D42D13" w:rsidRPr="00F46458" w14:paraId="3A3217B3" w14:textId="77777777" w:rsidTr="00D42D13">
        <w:trPr>
          <w:trHeight w:val="270"/>
        </w:trPr>
        <w:tc>
          <w:tcPr>
            <w:tcW w:w="785" w:type="dxa"/>
            <w:noWrap/>
          </w:tcPr>
          <w:p w14:paraId="75BBF3C6" w14:textId="453299A3" w:rsidR="00D42D13" w:rsidRDefault="00D42D13" w:rsidP="00F46458"/>
        </w:tc>
        <w:tc>
          <w:tcPr>
            <w:tcW w:w="4264" w:type="dxa"/>
            <w:noWrap/>
          </w:tcPr>
          <w:p w14:paraId="4683DCCE" w14:textId="78C8AA1A" w:rsidR="00D42D13" w:rsidRDefault="00D42D13"/>
        </w:tc>
        <w:tc>
          <w:tcPr>
            <w:tcW w:w="975" w:type="dxa"/>
            <w:noWrap/>
          </w:tcPr>
          <w:p w14:paraId="4BBA97A3" w14:textId="38859C44" w:rsidR="00D42D13" w:rsidRPr="00F46458" w:rsidRDefault="00D42D13" w:rsidP="00F46458"/>
        </w:tc>
        <w:tc>
          <w:tcPr>
            <w:tcW w:w="899" w:type="dxa"/>
            <w:noWrap/>
          </w:tcPr>
          <w:p w14:paraId="50582906" w14:textId="58E0861B" w:rsidR="00D42D13" w:rsidRPr="00F46458" w:rsidRDefault="00D42D13" w:rsidP="00F46458"/>
        </w:tc>
        <w:tc>
          <w:tcPr>
            <w:tcW w:w="721" w:type="dxa"/>
            <w:shd w:val="clear" w:color="auto" w:fill="FF0000"/>
          </w:tcPr>
          <w:p w14:paraId="612A98BB" w14:textId="77777777" w:rsidR="00D42D13" w:rsidRPr="00F46458" w:rsidRDefault="00D42D13"/>
        </w:tc>
      </w:tr>
    </w:tbl>
    <w:p w14:paraId="0227BC1F" w14:textId="77777777" w:rsidR="006E42B1" w:rsidRDefault="006E42B1" w:rsidP="006E42B1"/>
    <w:p w14:paraId="49689C32" w14:textId="77777777" w:rsidR="006E42B1" w:rsidRDefault="006E42B1" w:rsidP="006E42B1">
      <w:pPr>
        <w:pStyle w:val="Heading1"/>
      </w:pPr>
      <w:r w:rsidRPr="00F4262A">
        <w:t>Atividades Concluídas no período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245"/>
        <w:gridCol w:w="1008"/>
        <w:gridCol w:w="1033"/>
      </w:tblGrid>
      <w:tr w:rsidR="00F46458" w:rsidRPr="00F46458" w14:paraId="32BA6361" w14:textId="77777777" w:rsidTr="00747B7F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14:paraId="4D3D0714" w14:textId="77777777" w:rsidR="00F46458" w:rsidRPr="00F46458" w:rsidRDefault="00F46458" w:rsidP="00F46458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14:paraId="39455DBD" w14:textId="77777777" w:rsidR="00F46458" w:rsidRPr="00F46458" w:rsidRDefault="00F46458">
            <w:pPr>
              <w:jc w:val="left"/>
            </w:pPr>
            <w:r w:rsidRPr="00F46458"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14:paraId="3529DC79" w14:textId="77777777" w:rsidR="00F46458" w:rsidRPr="00F46458" w:rsidRDefault="00F46458" w:rsidP="00F46458">
            <w:r w:rsidRPr="00F46458">
              <w:t>Respons</w:t>
            </w:r>
            <w:r>
              <w:t>ável</w:t>
            </w:r>
          </w:p>
        </w:tc>
        <w:tc>
          <w:tcPr>
            <w:tcW w:w="1008" w:type="dxa"/>
            <w:shd w:val="clear" w:color="auto" w:fill="DBE5F1" w:themeFill="accent1" w:themeFillTint="33"/>
            <w:hideMark/>
          </w:tcPr>
          <w:p w14:paraId="21FBEC5E" w14:textId="77777777" w:rsidR="00F46458" w:rsidRPr="00F46458" w:rsidRDefault="00F46458">
            <w:r w:rsidRPr="00F46458"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14:paraId="58A7A6E4" w14:textId="77777777" w:rsidR="00F46458" w:rsidRPr="00F46458" w:rsidRDefault="00F46458">
            <w:r w:rsidRPr="00F46458">
              <w:t>Término</w:t>
            </w:r>
          </w:p>
        </w:tc>
      </w:tr>
      <w:tr w:rsidR="00F46458" w:rsidRPr="00F46458" w14:paraId="71202D34" w14:textId="77777777" w:rsidTr="00F46458">
        <w:trPr>
          <w:trHeight w:val="300"/>
        </w:trPr>
        <w:tc>
          <w:tcPr>
            <w:tcW w:w="803" w:type="dxa"/>
          </w:tcPr>
          <w:p w14:paraId="33833EF4" w14:textId="6AC6E489" w:rsidR="00F46458" w:rsidRPr="00F46458" w:rsidRDefault="00D42D13" w:rsidP="00F46458">
            <w:r>
              <w:t>01</w:t>
            </w:r>
          </w:p>
        </w:tc>
        <w:tc>
          <w:tcPr>
            <w:tcW w:w="2976" w:type="dxa"/>
          </w:tcPr>
          <w:p w14:paraId="4D12F1C1" w14:textId="5C99E313" w:rsidR="00F46458" w:rsidRPr="002D2F0A" w:rsidRDefault="002D2F0A">
            <w:r>
              <w:t>Lista de camiões que passaram da manutenção</w:t>
            </w:r>
          </w:p>
        </w:tc>
        <w:tc>
          <w:tcPr>
            <w:tcW w:w="1245" w:type="dxa"/>
          </w:tcPr>
          <w:p w14:paraId="6AD14E28" w14:textId="6ADA514F" w:rsidR="00F46458" w:rsidRPr="00F46458" w:rsidRDefault="00AA5899">
            <w:r>
              <w:t>Abel Junior</w:t>
            </w:r>
          </w:p>
        </w:tc>
        <w:tc>
          <w:tcPr>
            <w:tcW w:w="1008" w:type="dxa"/>
          </w:tcPr>
          <w:p w14:paraId="7AB03496" w14:textId="6FB97EA3" w:rsidR="00F46458" w:rsidRPr="00F46458" w:rsidRDefault="00AA5899">
            <w:r>
              <w:t>12</w:t>
            </w:r>
            <w:r w:rsidR="00D42D13">
              <w:t>/1</w:t>
            </w:r>
            <w:r>
              <w:t>1</w:t>
            </w:r>
          </w:p>
        </w:tc>
        <w:tc>
          <w:tcPr>
            <w:tcW w:w="1033" w:type="dxa"/>
          </w:tcPr>
          <w:p w14:paraId="54DE5999" w14:textId="5AB04B37" w:rsidR="00F46458" w:rsidRPr="00F46458" w:rsidRDefault="00AA5899">
            <w:r>
              <w:t>22</w:t>
            </w:r>
            <w:r w:rsidR="00D94508">
              <w:t>/11</w:t>
            </w:r>
          </w:p>
        </w:tc>
      </w:tr>
      <w:tr w:rsidR="00BB6B9C" w:rsidRPr="00F46458" w14:paraId="480A1161" w14:textId="77777777" w:rsidTr="00F46458">
        <w:trPr>
          <w:trHeight w:val="300"/>
        </w:trPr>
        <w:tc>
          <w:tcPr>
            <w:tcW w:w="803" w:type="dxa"/>
          </w:tcPr>
          <w:p w14:paraId="0E7909F4" w14:textId="55CA62A8" w:rsidR="00BB6B9C" w:rsidRDefault="00BB6B9C" w:rsidP="00F46458"/>
        </w:tc>
        <w:tc>
          <w:tcPr>
            <w:tcW w:w="2976" w:type="dxa"/>
          </w:tcPr>
          <w:p w14:paraId="547F8D03" w14:textId="4D138ECA" w:rsidR="00BB6B9C" w:rsidRDefault="00BB6B9C"/>
        </w:tc>
        <w:tc>
          <w:tcPr>
            <w:tcW w:w="1245" w:type="dxa"/>
          </w:tcPr>
          <w:p w14:paraId="3C518ED9" w14:textId="22FC88A9" w:rsidR="00D94508" w:rsidRDefault="00D94508"/>
        </w:tc>
        <w:tc>
          <w:tcPr>
            <w:tcW w:w="1008" w:type="dxa"/>
          </w:tcPr>
          <w:p w14:paraId="1FE1DDBF" w14:textId="67A43E72" w:rsidR="00BB6B9C" w:rsidRDefault="00BB6B9C"/>
        </w:tc>
        <w:tc>
          <w:tcPr>
            <w:tcW w:w="1033" w:type="dxa"/>
          </w:tcPr>
          <w:p w14:paraId="3704A3BB" w14:textId="38426EDF" w:rsidR="00BB6B9C" w:rsidRDefault="00BB6B9C"/>
        </w:tc>
      </w:tr>
    </w:tbl>
    <w:p w14:paraId="7A730FEF" w14:textId="4E52E213" w:rsidR="006E42B1" w:rsidRDefault="006E42B1" w:rsidP="00747B7F"/>
    <w:p w14:paraId="2B374155" w14:textId="77777777" w:rsidR="006E42B1" w:rsidRDefault="006E42B1" w:rsidP="006E42B1">
      <w:pPr>
        <w:pStyle w:val="Heading1"/>
      </w:pPr>
      <w:r w:rsidRPr="00F4262A">
        <w:t>Atividades em andamento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245"/>
        <w:gridCol w:w="1008"/>
        <w:gridCol w:w="1033"/>
        <w:gridCol w:w="1167"/>
      </w:tblGrid>
      <w:tr w:rsidR="00747B7F" w:rsidRPr="00F46458" w14:paraId="775B8826" w14:textId="77777777" w:rsidTr="00747B7F">
        <w:trPr>
          <w:trHeight w:val="240"/>
        </w:trPr>
        <w:tc>
          <w:tcPr>
            <w:tcW w:w="803" w:type="dxa"/>
            <w:shd w:val="clear" w:color="auto" w:fill="DBE5F1" w:themeFill="accent1" w:themeFillTint="33"/>
            <w:hideMark/>
          </w:tcPr>
          <w:p w14:paraId="01D216F3" w14:textId="77777777" w:rsidR="00747B7F" w:rsidRPr="00F46458" w:rsidRDefault="00747B7F" w:rsidP="00F46458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14:paraId="73C71D2D" w14:textId="77777777" w:rsidR="00747B7F" w:rsidRPr="00F46458" w:rsidRDefault="00747B7F">
            <w:pPr>
              <w:jc w:val="left"/>
            </w:pPr>
            <w:r w:rsidRPr="00F46458"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14:paraId="38B72A55" w14:textId="77777777" w:rsidR="00747B7F" w:rsidRPr="00F46458" w:rsidRDefault="00747B7F" w:rsidP="00747B7F">
            <w:r w:rsidRPr="00F46458">
              <w:t>Respons</w:t>
            </w:r>
            <w:r>
              <w:t>ável</w:t>
            </w:r>
          </w:p>
        </w:tc>
        <w:tc>
          <w:tcPr>
            <w:tcW w:w="1008" w:type="dxa"/>
            <w:shd w:val="clear" w:color="auto" w:fill="DBE5F1" w:themeFill="accent1" w:themeFillTint="33"/>
            <w:hideMark/>
          </w:tcPr>
          <w:p w14:paraId="65DFC755" w14:textId="77777777" w:rsidR="00747B7F" w:rsidRPr="00F46458" w:rsidRDefault="00747B7F">
            <w:r w:rsidRPr="00F46458"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14:paraId="54EEFA85" w14:textId="77777777" w:rsidR="00747B7F" w:rsidRPr="00F46458" w:rsidRDefault="00747B7F">
            <w:r w:rsidRPr="00F46458">
              <w:t>Término</w:t>
            </w:r>
          </w:p>
        </w:tc>
        <w:tc>
          <w:tcPr>
            <w:tcW w:w="1167" w:type="dxa"/>
            <w:shd w:val="clear" w:color="auto" w:fill="DBE5F1" w:themeFill="accent1" w:themeFillTint="33"/>
            <w:hideMark/>
          </w:tcPr>
          <w:p w14:paraId="6F0D96B5" w14:textId="77777777" w:rsidR="00747B7F" w:rsidRPr="00F46458" w:rsidRDefault="00747B7F">
            <w:r w:rsidRPr="00F46458">
              <w:t>Status</w:t>
            </w:r>
          </w:p>
        </w:tc>
      </w:tr>
      <w:tr w:rsidR="00747B7F" w:rsidRPr="00F46458" w14:paraId="1DE01045" w14:textId="77777777" w:rsidTr="00BB6B9C">
        <w:trPr>
          <w:trHeight w:val="240"/>
        </w:trPr>
        <w:tc>
          <w:tcPr>
            <w:tcW w:w="803" w:type="dxa"/>
          </w:tcPr>
          <w:p w14:paraId="0D831750" w14:textId="53F305CC" w:rsidR="00747B7F" w:rsidRPr="00F46458" w:rsidRDefault="00D42D13" w:rsidP="00F46458">
            <w:r>
              <w:t>01</w:t>
            </w:r>
          </w:p>
        </w:tc>
        <w:tc>
          <w:tcPr>
            <w:tcW w:w="2976" w:type="dxa"/>
          </w:tcPr>
          <w:p w14:paraId="79221520" w14:textId="16A938F4" w:rsidR="00747B7F" w:rsidRPr="00F46458" w:rsidRDefault="002D2F0A">
            <w:r>
              <w:t>Armazenar dados dos camiões que passaram pela manutenção na base de dados</w:t>
            </w:r>
          </w:p>
        </w:tc>
        <w:tc>
          <w:tcPr>
            <w:tcW w:w="1245" w:type="dxa"/>
          </w:tcPr>
          <w:p w14:paraId="2B916E41" w14:textId="6617FA46" w:rsidR="00747B7F" w:rsidRPr="00F46458" w:rsidRDefault="00AA5899" w:rsidP="00747B7F">
            <w:r>
              <w:t>Abel Junior</w:t>
            </w:r>
          </w:p>
        </w:tc>
        <w:tc>
          <w:tcPr>
            <w:tcW w:w="1008" w:type="dxa"/>
          </w:tcPr>
          <w:p w14:paraId="053F7062" w14:textId="761BB061" w:rsidR="00747B7F" w:rsidRPr="00F46458" w:rsidRDefault="00AA5899">
            <w:r>
              <w:t>1</w:t>
            </w:r>
            <w:r w:rsidR="00D42D13">
              <w:t>2/1</w:t>
            </w:r>
            <w:r>
              <w:t>1</w:t>
            </w:r>
          </w:p>
        </w:tc>
        <w:tc>
          <w:tcPr>
            <w:tcW w:w="1033" w:type="dxa"/>
          </w:tcPr>
          <w:p w14:paraId="6DC71EFD" w14:textId="0F11EA94" w:rsidR="00747B7F" w:rsidRPr="00F46458" w:rsidRDefault="003F78DE">
            <w:r>
              <w:t>30</w:t>
            </w:r>
            <w:r w:rsidR="00AA5899">
              <w:t>/11</w:t>
            </w:r>
          </w:p>
        </w:tc>
        <w:tc>
          <w:tcPr>
            <w:tcW w:w="1167" w:type="dxa"/>
            <w:shd w:val="clear" w:color="auto" w:fill="FFFF00"/>
          </w:tcPr>
          <w:p w14:paraId="0AFCC361" w14:textId="77777777" w:rsidR="00747B7F" w:rsidRPr="00F46458" w:rsidRDefault="00747B7F"/>
        </w:tc>
      </w:tr>
      <w:tr w:rsidR="00BB6B9C" w:rsidRPr="00F46458" w14:paraId="4381F6A0" w14:textId="77777777" w:rsidTr="00BB6B9C">
        <w:trPr>
          <w:trHeight w:val="240"/>
        </w:trPr>
        <w:tc>
          <w:tcPr>
            <w:tcW w:w="803" w:type="dxa"/>
          </w:tcPr>
          <w:p w14:paraId="656E7B51" w14:textId="02D4B47B" w:rsidR="00BB6B9C" w:rsidRDefault="00BB6B9C" w:rsidP="00F46458"/>
        </w:tc>
        <w:tc>
          <w:tcPr>
            <w:tcW w:w="2976" w:type="dxa"/>
          </w:tcPr>
          <w:p w14:paraId="5A7DBD59" w14:textId="6A3C1B84" w:rsidR="00BB6B9C" w:rsidRDefault="00BB6B9C"/>
        </w:tc>
        <w:tc>
          <w:tcPr>
            <w:tcW w:w="1245" w:type="dxa"/>
          </w:tcPr>
          <w:p w14:paraId="24D5E0E4" w14:textId="5B06A7B1" w:rsidR="00BB6B9C" w:rsidRDefault="00BB6B9C" w:rsidP="00747B7F"/>
        </w:tc>
        <w:tc>
          <w:tcPr>
            <w:tcW w:w="1008" w:type="dxa"/>
          </w:tcPr>
          <w:p w14:paraId="3C215156" w14:textId="609D04F9" w:rsidR="00BB6B9C" w:rsidRDefault="00BB6B9C"/>
        </w:tc>
        <w:tc>
          <w:tcPr>
            <w:tcW w:w="1033" w:type="dxa"/>
          </w:tcPr>
          <w:p w14:paraId="653A2728" w14:textId="7547DAAD" w:rsidR="00BB6B9C" w:rsidRDefault="00BB6B9C"/>
        </w:tc>
        <w:tc>
          <w:tcPr>
            <w:tcW w:w="1167" w:type="dxa"/>
            <w:shd w:val="clear" w:color="auto" w:fill="FFFF00"/>
          </w:tcPr>
          <w:p w14:paraId="02FD1E59" w14:textId="77777777" w:rsidR="00BB6B9C" w:rsidRPr="00F46458" w:rsidRDefault="00BB6B9C"/>
        </w:tc>
      </w:tr>
    </w:tbl>
    <w:p w14:paraId="37DCEB1A" w14:textId="77777777" w:rsidR="006E42B1" w:rsidRDefault="006E42B1" w:rsidP="006E42B1"/>
    <w:p w14:paraId="31341B97" w14:textId="77777777" w:rsidR="006E42B1" w:rsidRDefault="006E42B1" w:rsidP="006E42B1">
      <w:pPr>
        <w:pStyle w:val="Heading1"/>
      </w:pPr>
      <w:r w:rsidRPr="00F4262A">
        <w:t xml:space="preserve">Atividades </w:t>
      </w:r>
      <w:r w:rsidR="00C047A4">
        <w:t xml:space="preserve">para </w:t>
      </w:r>
      <w:r w:rsidRPr="00F4262A">
        <w:t>o próximo período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245"/>
        <w:gridCol w:w="1008"/>
        <w:gridCol w:w="1033"/>
      </w:tblGrid>
      <w:tr w:rsidR="00747B7F" w:rsidRPr="00F46458" w14:paraId="6B8A27AF" w14:textId="77777777" w:rsidTr="00747B7F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14:paraId="37132CD9" w14:textId="77777777" w:rsidR="00747B7F" w:rsidRPr="00F46458" w:rsidRDefault="00747B7F" w:rsidP="004671EB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14:paraId="75AC5520" w14:textId="77777777" w:rsidR="00747B7F" w:rsidRPr="00F46458" w:rsidRDefault="00747B7F" w:rsidP="004671EB">
            <w:pPr>
              <w:jc w:val="left"/>
            </w:pPr>
            <w:r w:rsidRPr="00F46458"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14:paraId="6F4A93B9" w14:textId="77777777" w:rsidR="00747B7F" w:rsidRPr="00F46458" w:rsidRDefault="00747B7F" w:rsidP="004671EB">
            <w:r w:rsidRPr="00F46458">
              <w:t>Respons</w:t>
            </w:r>
            <w:r>
              <w:t>ável</w:t>
            </w:r>
          </w:p>
        </w:tc>
        <w:tc>
          <w:tcPr>
            <w:tcW w:w="1008" w:type="dxa"/>
            <w:shd w:val="clear" w:color="auto" w:fill="DBE5F1" w:themeFill="accent1" w:themeFillTint="33"/>
            <w:hideMark/>
          </w:tcPr>
          <w:p w14:paraId="1B121E04" w14:textId="77777777" w:rsidR="00747B7F" w:rsidRPr="00F46458" w:rsidRDefault="00747B7F" w:rsidP="004671EB">
            <w:r w:rsidRPr="00F46458"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14:paraId="21163208" w14:textId="77777777" w:rsidR="00747B7F" w:rsidRPr="00F46458" w:rsidRDefault="00747B7F" w:rsidP="004671EB">
            <w:r w:rsidRPr="00F46458">
              <w:t>Término</w:t>
            </w:r>
          </w:p>
        </w:tc>
      </w:tr>
      <w:tr w:rsidR="00747B7F" w:rsidRPr="00F46458" w14:paraId="015E893A" w14:textId="77777777" w:rsidTr="004671EB">
        <w:trPr>
          <w:trHeight w:val="300"/>
        </w:trPr>
        <w:tc>
          <w:tcPr>
            <w:tcW w:w="803" w:type="dxa"/>
          </w:tcPr>
          <w:p w14:paraId="2E21490E" w14:textId="62DC6633" w:rsidR="00747B7F" w:rsidRPr="00F46458" w:rsidRDefault="008A4798" w:rsidP="004671EB">
            <w:r>
              <w:t>01</w:t>
            </w:r>
          </w:p>
        </w:tc>
        <w:tc>
          <w:tcPr>
            <w:tcW w:w="2976" w:type="dxa"/>
          </w:tcPr>
          <w:p w14:paraId="4DFC67E4" w14:textId="405E8DE0" w:rsidR="00747B7F" w:rsidRPr="00F46458" w:rsidRDefault="003F78DE" w:rsidP="004671EB">
            <w:r>
              <w:t>Manutenção contínua</w:t>
            </w:r>
            <w:r w:rsidR="002D2F0A">
              <w:t xml:space="preserve">  </w:t>
            </w:r>
          </w:p>
        </w:tc>
        <w:tc>
          <w:tcPr>
            <w:tcW w:w="1245" w:type="dxa"/>
          </w:tcPr>
          <w:p w14:paraId="672A6C71" w14:textId="000C94A1" w:rsidR="00747B7F" w:rsidRPr="00F46458" w:rsidRDefault="003F78DE" w:rsidP="004671EB">
            <w:r>
              <w:t>Abel Junior</w:t>
            </w:r>
          </w:p>
        </w:tc>
        <w:tc>
          <w:tcPr>
            <w:tcW w:w="1008" w:type="dxa"/>
          </w:tcPr>
          <w:p w14:paraId="618F2A5A" w14:textId="07065D96" w:rsidR="00747B7F" w:rsidRPr="00F46458" w:rsidRDefault="00FC7351" w:rsidP="004671EB">
            <w:r>
              <w:t>30</w:t>
            </w:r>
            <w:r w:rsidR="008A4798">
              <w:t>/1</w:t>
            </w:r>
            <w:r>
              <w:t>1</w:t>
            </w:r>
          </w:p>
        </w:tc>
        <w:tc>
          <w:tcPr>
            <w:tcW w:w="1033" w:type="dxa"/>
          </w:tcPr>
          <w:p w14:paraId="4C58AFD6" w14:textId="6483AF25" w:rsidR="00747B7F" w:rsidRPr="00F46458" w:rsidRDefault="00FC7351" w:rsidP="004671EB">
            <w:r>
              <w:t>01</w:t>
            </w:r>
            <w:r w:rsidR="008A4798">
              <w:t>/</w:t>
            </w:r>
            <w:r>
              <w:t>01</w:t>
            </w:r>
          </w:p>
        </w:tc>
        <w:bookmarkStart w:id="0" w:name="_GoBack"/>
        <w:bookmarkEnd w:id="0"/>
      </w:tr>
    </w:tbl>
    <w:p w14:paraId="22C31970" w14:textId="77777777" w:rsidR="00747B7F" w:rsidRDefault="00747B7F" w:rsidP="00747B7F"/>
    <w:p w14:paraId="31B3AD57" w14:textId="77777777" w:rsidR="006E42B1" w:rsidRPr="00F4262A" w:rsidRDefault="006E42B1" w:rsidP="006E42B1">
      <w:pPr>
        <w:pStyle w:val="Heading1"/>
      </w:pPr>
      <w:r w:rsidRPr="00F4262A">
        <w:t>Pontos de Atenção</w:t>
      </w:r>
    </w:p>
    <w:tbl>
      <w:tblPr>
        <w:tblW w:w="9195" w:type="dxa"/>
        <w:tblInd w:w="9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3435"/>
        <w:gridCol w:w="900"/>
        <w:gridCol w:w="2279"/>
        <w:gridCol w:w="1481"/>
        <w:gridCol w:w="1100"/>
      </w:tblGrid>
      <w:tr w:rsidR="006E42B1" w:rsidRPr="00CF26CD" w14:paraId="4091D5AA" w14:textId="77777777" w:rsidTr="00D92CA5">
        <w:trPr>
          <w:trHeight w:val="432"/>
        </w:trPr>
        <w:tc>
          <w:tcPr>
            <w:tcW w:w="3435" w:type="dxa"/>
            <w:shd w:val="clear" w:color="auto" w:fill="DBE5F1" w:themeFill="accent1" w:themeFillTint="33"/>
            <w:vAlign w:val="center"/>
          </w:tcPr>
          <w:p w14:paraId="550DA4CE" w14:textId="77777777"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Descrição do Problema</w:t>
            </w:r>
          </w:p>
        </w:tc>
        <w:tc>
          <w:tcPr>
            <w:tcW w:w="900" w:type="dxa"/>
            <w:shd w:val="clear" w:color="auto" w:fill="DBE5F1" w:themeFill="accent1" w:themeFillTint="33"/>
            <w:vAlign w:val="center"/>
          </w:tcPr>
          <w:p w14:paraId="07784BE4" w14:textId="77777777"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Status</w:t>
            </w:r>
          </w:p>
        </w:tc>
        <w:tc>
          <w:tcPr>
            <w:tcW w:w="2279" w:type="dxa"/>
            <w:shd w:val="clear" w:color="auto" w:fill="DBE5F1" w:themeFill="accent1" w:themeFillTint="33"/>
            <w:noWrap/>
            <w:vAlign w:val="center"/>
          </w:tcPr>
          <w:p w14:paraId="2D042BEB" w14:textId="77777777"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Descrição da ação</w:t>
            </w:r>
          </w:p>
        </w:tc>
        <w:tc>
          <w:tcPr>
            <w:tcW w:w="1481" w:type="dxa"/>
            <w:shd w:val="clear" w:color="auto" w:fill="DBE5F1" w:themeFill="accent1" w:themeFillTint="33"/>
            <w:vAlign w:val="center"/>
          </w:tcPr>
          <w:p w14:paraId="141591CB" w14:textId="77777777"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Responsável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14:paraId="1A86CDCC" w14:textId="77777777" w:rsidR="006E42B1" w:rsidRPr="005673D2" w:rsidRDefault="007F499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>P</w:t>
            </w:r>
            <w:r w:rsidR="006E42B1" w:rsidRPr="005673D2">
              <w:rPr>
                <w:rFonts w:cs="Arial"/>
                <w:b/>
                <w:sz w:val="18"/>
                <w:szCs w:val="16"/>
              </w:rPr>
              <w:t>revisão</w:t>
            </w:r>
          </w:p>
        </w:tc>
      </w:tr>
      <w:tr w:rsidR="006E42B1" w:rsidRPr="00FD11BC" w14:paraId="05CDB478" w14:textId="77777777" w:rsidTr="005673D2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14:paraId="35BEAA55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6E9954F8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2279" w:type="dxa"/>
            <w:shd w:val="clear" w:color="auto" w:fill="auto"/>
            <w:noWrap/>
            <w:vAlign w:val="bottom"/>
          </w:tcPr>
          <w:p w14:paraId="0B5DA2FC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481" w:type="dxa"/>
            <w:shd w:val="clear" w:color="auto" w:fill="auto"/>
            <w:noWrap/>
            <w:vAlign w:val="bottom"/>
          </w:tcPr>
          <w:p w14:paraId="22425ED0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100" w:type="dxa"/>
            <w:vAlign w:val="bottom"/>
          </w:tcPr>
          <w:p w14:paraId="673C0D0E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</w:tr>
      <w:tr w:rsidR="006E42B1" w:rsidRPr="00FD11BC" w14:paraId="55F7F3FF" w14:textId="77777777" w:rsidTr="005673D2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14:paraId="3F912607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14:paraId="3E6CAA7E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2279" w:type="dxa"/>
            <w:shd w:val="clear" w:color="auto" w:fill="auto"/>
            <w:noWrap/>
            <w:vAlign w:val="bottom"/>
          </w:tcPr>
          <w:p w14:paraId="69D57658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481" w:type="dxa"/>
            <w:shd w:val="clear" w:color="auto" w:fill="auto"/>
            <w:noWrap/>
            <w:vAlign w:val="bottom"/>
          </w:tcPr>
          <w:p w14:paraId="3D29EE41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100" w:type="dxa"/>
            <w:vAlign w:val="bottom"/>
          </w:tcPr>
          <w:p w14:paraId="0CA5F6C1" w14:textId="77777777"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</w:tr>
    </w:tbl>
    <w:p w14:paraId="24586C15" w14:textId="77777777" w:rsidR="006E42B1" w:rsidRPr="00F4262A" w:rsidRDefault="006E42B1" w:rsidP="006E42B1"/>
    <w:p w14:paraId="4CD0E1C6" w14:textId="3BE9A462" w:rsidR="007E3061" w:rsidRPr="007E3061" w:rsidRDefault="006E42B1" w:rsidP="002755EB">
      <w:pPr>
        <w:pStyle w:val="Heading1"/>
      </w:pPr>
      <w:r w:rsidRPr="00F4262A">
        <w:lastRenderedPageBreak/>
        <w:t>Informações adicionais</w:t>
      </w:r>
    </w:p>
    <w:p w14:paraId="33700D99" w14:textId="6C7503E9" w:rsidR="008843C9" w:rsidRPr="002D2F0A" w:rsidRDefault="002D2F0A" w:rsidP="003D377B">
      <w:pPr>
        <w:rPr>
          <w:lang w:val="pt-PT"/>
        </w:rPr>
      </w:pPr>
      <w:r>
        <w:t>A</w:t>
      </w:r>
      <w:r w:rsidR="005C1EF3">
        <w:t xml:space="preserve">s </w:t>
      </w:r>
      <w:r>
        <w:t>actividades s</w:t>
      </w:r>
      <w:r w:rsidRPr="002D2F0A">
        <w:rPr>
          <w:lang w:val="pt-PT"/>
        </w:rPr>
        <w:t>ão entregues em a</w:t>
      </w:r>
      <w:r>
        <w:rPr>
          <w:lang w:val="pt-PT"/>
        </w:rPr>
        <w:t>traso</w:t>
      </w:r>
      <w:r w:rsidR="005C1EF3">
        <w:rPr>
          <w:lang w:val="pt-PT"/>
        </w:rPr>
        <w:t xml:space="preserve">, </w:t>
      </w:r>
      <w:r w:rsidR="00CE1B65">
        <w:rPr>
          <w:lang w:val="pt-PT"/>
        </w:rPr>
        <w:t>tendo</w:t>
      </w:r>
      <w:r w:rsidR="005C1EF3">
        <w:rPr>
          <w:lang w:val="pt-PT"/>
        </w:rPr>
        <w:t xml:space="preserve"> algumas</w:t>
      </w:r>
      <w:r>
        <w:rPr>
          <w:lang w:val="pt-PT"/>
        </w:rPr>
        <w:t xml:space="preserve"> </w:t>
      </w:r>
      <w:r w:rsidR="005C1EF3">
        <w:rPr>
          <w:lang w:val="pt-PT"/>
        </w:rPr>
        <w:t xml:space="preserve">dificuldades na implementação </w:t>
      </w:r>
      <w:r>
        <w:rPr>
          <w:lang w:val="pt-PT"/>
        </w:rPr>
        <w:t xml:space="preserve">com a ferramenta </w:t>
      </w:r>
      <w:proofErr w:type="spellStart"/>
      <w:r>
        <w:rPr>
          <w:lang w:val="pt-PT"/>
        </w:rPr>
        <w:t>Lar</w:t>
      </w:r>
      <w:r w:rsidR="00CE1B65">
        <w:rPr>
          <w:lang w:val="pt-PT"/>
        </w:rPr>
        <w:t>a</w:t>
      </w:r>
      <w:r>
        <w:rPr>
          <w:lang w:val="pt-PT"/>
        </w:rPr>
        <w:t>vel</w:t>
      </w:r>
      <w:proofErr w:type="spellEnd"/>
      <w:r>
        <w:rPr>
          <w:lang w:val="pt-PT"/>
        </w:rPr>
        <w:t xml:space="preserve"> </w:t>
      </w:r>
      <w:r w:rsidR="005C1EF3">
        <w:rPr>
          <w:lang w:val="pt-PT"/>
        </w:rPr>
        <w:t xml:space="preserve">no </w:t>
      </w:r>
      <w:proofErr w:type="spellStart"/>
      <w:r w:rsidR="005C1EF3">
        <w:rPr>
          <w:lang w:val="pt-PT"/>
        </w:rPr>
        <w:t>projecto</w:t>
      </w:r>
      <w:proofErr w:type="spellEnd"/>
      <w:r w:rsidR="005C1EF3">
        <w:rPr>
          <w:lang w:val="pt-PT"/>
        </w:rPr>
        <w:t>.</w:t>
      </w:r>
    </w:p>
    <w:sectPr w:rsidR="008843C9" w:rsidRPr="002D2F0A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83863" w14:textId="77777777" w:rsidR="00BE5A4F" w:rsidRDefault="00BE5A4F" w:rsidP="005E1593">
      <w:r>
        <w:separator/>
      </w:r>
    </w:p>
  </w:endnote>
  <w:endnote w:type="continuationSeparator" w:id="0">
    <w:p w14:paraId="3AF3E460" w14:textId="77777777" w:rsidR="00BE5A4F" w:rsidRDefault="00BE5A4F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14:paraId="16FA14EE" w14:textId="77777777" w:rsidTr="00EE03D7">
      <w:trPr>
        <w:jc w:val="center"/>
      </w:trPr>
      <w:tc>
        <w:tcPr>
          <w:tcW w:w="2740" w:type="dxa"/>
          <w:vAlign w:val="center"/>
        </w:tcPr>
        <w:p w14:paraId="0EB3B40B" w14:textId="77777777" w:rsidR="006419CA" w:rsidRPr="006419CA" w:rsidRDefault="006419CA" w:rsidP="00EE03D7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A378A">
            <w:rPr>
              <w:noProof/>
              <w:color w:val="244061" w:themeColor="accent1" w:themeShade="80"/>
            </w:rPr>
            <w:t>Status Report.docx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1F0ED47A" w14:textId="77777777" w:rsidR="006419CA" w:rsidRPr="006419CA" w:rsidRDefault="006419CA" w:rsidP="00EE03D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54F87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54F87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EE03D7" w:rsidRPr="006419CA" w14:paraId="201AF3C4" w14:textId="77777777" w:rsidTr="00EE03D7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137411720"/>
          <w:placeholder>
            <w:docPart w:val="5D629519D80240748A10B2D957A8819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14:paraId="1301A250" w14:textId="77777777" w:rsidR="00EE03D7" w:rsidRPr="006419CA" w:rsidRDefault="00EE03D7" w:rsidP="00EE03D7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14:paraId="40BCA537" w14:textId="77777777" w:rsidR="00EE03D7" w:rsidRPr="006419CA" w:rsidRDefault="00EE03D7" w:rsidP="00EE03D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14:paraId="4506764D" w14:textId="77777777"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D8FC1" w14:textId="77777777" w:rsidR="00BE5A4F" w:rsidRDefault="00BE5A4F" w:rsidP="005E1593">
      <w:r>
        <w:separator/>
      </w:r>
    </w:p>
  </w:footnote>
  <w:footnote w:type="continuationSeparator" w:id="0">
    <w:p w14:paraId="6C575018" w14:textId="77777777" w:rsidR="00BE5A4F" w:rsidRDefault="00BE5A4F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EE03D7" w:rsidRPr="00AD691F" w14:paraId="7CFDD20D" w14:textId="77777777" w:rsidTr="00EE03D7">
      <w:trPr>
        <w:trHeight w:val="567"/>
        <w:jc w:val="center"/>
      </w:trPr>
      <w:tc>
        <w:tcPr>
          <w:tcW w:w="6492" w:type="dxa"/>
          <w:vAlign w:val="center"/>
        </w:tcPr>
        <w:p w14:paraId="3A01C0E2" w14:textId="77777777" w:rsidR="00EE03D7" w:rsidRPr="003D63E0" w:rsidRDefault="00EE03D7" w:rsidP="005E1593">
          <w:pPr>
            <w:pStyle w:val="Header"/>
            <w:rPr>
              <w:sz w:val="22"/>
              <w:szCs w:val="22"/>
            </w:rPr>
          </w:pPr>
          <w:r w:rsidRPr="003D63E0">
            <w:fldChar w:fldCharType="begin"/>
          </w:r>
          <w:r w:rsidRPr="003D63E0">
            <w:rPr>
              <w:sz w:val="22"/>
              <w:szCs w:val="22"/>
            </w:rPr>
            <w:instrText xml:space="preserve"> TITLE   \* MERGEFORMAT </w:instrText>
          </w:r>
          <w:r w:rsidRPr="003D63E0">
            <w:fldChar w:fldCharType="separate"/>
          </w:r>
          <w:r w:rsidRPr="003D63E0">
            <w:rPr>
              <w:sz w:val="22"/>
              <w:szCs w:val="22"/>
            </w:rPr>
            <w:t>Status Report</w:t>
          </w:r>
          <w:r w:rsidRPr="003D63E0"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705160DC" w14:textId="77777777" w:rsidR="00EE03D7" w:rsidRPr="00AD691F" w:rsidRDefault="003D63E0" w:rsidP="002D679E">
          <w:pPr>
            <w:pStyle w:val="Descrio"/>
            <w:jc w:val="center"/>
          </w:pPr>
          <w:r>
            <w:rPr>
              <w:noProof/>
              <w:lang w:val="pt-PT" w:eastAsia="pt-PT"/>
            </w:rPr>
            <w:drawing>
              <wp:inline distT="0" distB="0" distL="0" distR="0" wp14:anchorId="23A69975" wp14:editId="4959E6B5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E03D7" w:rsidRPr="00A10908" w14:paraId="0BC5C775" w14:textId="77777777" w:rsidTr="00EE03D7">
      <w:trPr>
        <w:trHeight w:val="567"/>
        <w:jc w:val="center"/>
      </w:trPr>
      <w:tc>
        <w:tcPr>
          <w:tcW w:w="6492" w:type="dxa"/>
          <w:vAlign w:val="center"/>
        </w:tcPr>
        <w:p w14:paraId="30703FEC" w14:textId="44F65D28" w:rsidR="00EE03D7" w:rsidRPr="003D63E0" w:rsidRDefault="00874D7C" w:rsidP="002D679E">
          <w:pPr>
            <w:pStyle w:val="Header"/>
            <w:rPr>
              <w:sz w:val="22"/>
              <w:szCs w:val="22"/>
            </w:rPr>
          </w:pPr>
          <w:r>
            <w:t>Sistema de Gestão de Frota de Camiões</w:t>
          </w:r>
        </w:p>
      </w:tc>
      <w:tc>
        <w:tcPr>
          <w:tcW w:w="1956" w:type="dxa"/>
          <w:vMerge/>
          <w:vAlign w:val="center"/>
        </w:tcPr>
        <w:p w14:paraId="5D511CAC" w14:textId="77777777" w:rsidR="00EE03D7" w:rsidRPr="00A10908" w:rsidRDefault="00EE03D7" w:rsidP="002D679E">
          <w:pPr>
            <w:pStyle w:val="Header"/>
            <w:rPr>
              <w:b/>
            </w:rPr>
          </w:pPr>
        </w:p>
      </w:tc>
    </w:tr>
  </w:tbl>
  <w:p w14:paraId="3D81863B" w14:textId="77777777" w:rsidR="005E1593" w:rsidRDefault="005E15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2B1"/>
    <w:rsid w:val="00025F8C"/>
    <w:rsid w:val="00032B86"/>
    <w:rsid w:val="000E2853"/>
    <w:rsid w:val="00195AE8"/>
    <w:rsid w:val="001A3A85"/>
    <w:rsid w:val="001D497F"/>
    <w:rsid w:val="001E56E6"/>
    <w:rsid w:val="001F3D30"/>
    <w:rsid w:val="00204A01"/>
    <w:rsid w:val="00274187"/>
    <w:rsid w:val="002755EB"/>
    <w:rsid w:val="002773C7"/>
    <w:rsid w:val="0029176A"/>
    <w:rsid w:val="002A378A"/>
    <w:rsid w:val="002D2F0A"/>
    <w:rsid w:val="00331443"/>
    <w:rsid w:val="00341B09"/>
    <w:rsid w:val="003434BA"/>
    <w:rsid w:val="0034544C"/>
    <w:rsid w:val="003C570D"/>
    <w:rsid w:val="003D377B"/>
    <w:rsid w:val="003D63E0"/>
    <w:rsid w:val="003F78DE"/>
    <w:rsid w:val="00407023"/>
    <w:rsid w:val="0042609D"/>
    <w:rsid w:val="00467825"/>
    <w:rsid w:val="004B2855"/>
    <w:rsid w:val="004B60F1"/>
    <w:rsid w:val="004E0C71"/>
    <w:rsid w:val="00554F87"/>
    <w:rsid w:val="0055540E"/>
    <w:rsid w:val="005673D2"/>
    <w:rsid w:val="005C1EF3"/>
    <w:rsid w:val="005E1593"/>
    <w:rsid w:val="005F487B"/>
    <w:rsid w:val="006419CA"/>
    <w:rsid w:val="00663704"/>
    <w:rsid w:val="006A233C"/>
    <w:rsid w:val="006E42B1"/>
    <w:rsid w:val="00743E89"/>
    <w:rsid w:val="00747B7F"/>
    <w:rsid w:val="007A054B"/>
    <w:rsid w:val="007E3061"/>
    <w:rsid w:val="007E3BFD"/>
    <w:rsid w:val="007F2202"/>
    <w:rsid w:val="007F4991"/>
    <w:rsid w:val="00842903"/>
    <w:rsid w:val="008456E4"/>
    <w:rsid w:val="00871E89"/>
    <w:rsid w:val="00874D7C"/>
    <w:rsid w:val="008843C9"/>
    <w:rsid w:val="00894080"/>
    <w:rsid w:val="008A4798"/>
    <w:rsid w:val="00934164"/>
    <w:rsid w:val="009466C3"/>
    <w:rsid w:val="009F607C"/>
    <w:rsid w:val="00A1269A"/>
    <w:rsid w:val="00A13BFD"/>
    <w:rsid w:val="00A22CE6"/>
    <w:rsid w:val="00A52E31"/>
    <w:rsid w:val="00AA5899"/>
    <w:rsid w:val="00AD6432"/>
    <w:rsid w:val="00AE1992"/>
    <w:rsid w:val="00BB6B9C"/>
    <w:rsid w:val="00BE5A4F"/>
    <w:rsid w:val="00C047A4"/>
    <w:rsid w:val="00C52528"/>
    <w:rsid w:val="00C5503D"/>
    <w:rsid w:val="00CC196E"/>
    <w:rsid w:val="00CE1B65"/>
    <w:rsid w:val="00CE2B3B"/>
    <w:rsid w:val="00D124E0"/>
    <w:rsid w:val="00D175D8"/>
    <w:rsid w:val="00D37957"/>
    <w:rsid w:val="00D42D13"/>
    <w:rsid w:val="00D43615"/>
    <w:rsid w:val="00D92CA5"/>
    <w:rsid w:val="00D94508"/>
    <w:rsid w:val="00DE7515"/>
    <w:rsid w:val="00E155F0"/>
    <w:rsid w:val="00E34C15"/>
    <w:rsid w:val="00E4648F"/>
    <w:rsid w:val="00E62CDD"/>
    <w:rsid w:val="00E85FEF"/>
    <w:rsid w:val="00EE03D7"/>
    <w:rsid w:val="00EE5DA6"/>
    <w:rsid w:val="00F46458"/>
    <w:rsid w:val="00F60578"/>
    <w:rsid w:val="00F66521"/>
    <w:rsid w:val="00FB5A09"/>
    <w:rsid w:val="00FC7351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ABE53D"/>
  <w15:docId w15:val="{0B3BA063-8201-4307-8277-69771A1A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63E0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EE03D7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EE03D7"/>
    <w:rPr>
      <w:color w:val="0000FF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F46458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F46458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D629519D80240748A10B2D957A88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1791E-4894-4156-B778-BE15BF9FF790}"/>
      </w:docPartPr>
      <w:docPartBody>
        <w:p w:rsidR="000635F3" w:rsidRDefault="002601F0">
          <w:r w:rsidRPr="00CE2732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1F0"/>
    <w:rsid w:val="000635F3"/>
    <w:rsid w:val="002601F0"/>
    <w:rsid w:val="003563C2"/>
    <w:rsid w:val="00401AD3"/>
    <w:rsid w:val="005A03F1"/>
    <w:rsid w:val="00740940"/>
    <w:rsid w:val="0075254D"/>
    <w:rsid w:val="007F6755"/>
    <w:rsid w:val="008C736A"/>
    <w:rsid w:val="00923FD8"/>
    <w:rsid w:val="00AB0C05"/>
    <w:rsid w:val="00AC21A9"/>
    <w:rsid w:val="00D1284A"/>
    <w:rsid w:val="00D4451E"/>
    <w:rsid w:val="00E4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01F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01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47</TotalTime>
  <Pages>2</Pages>
  <Words>212</Words>
  <Characters>1145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Status Report</vt:lpstr>
      <vt:lpstr>Status Report</vt:lpstr>
    </vt:vector>
  </TitlesOfParts>
  <Company>PMO Escritório de Projetos</Company>
  <LinksUpToDate>false</LinksUpToDate>
  <CharactersWithSpaces>1355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subject>Nome do Projeto</dc:subject>
  <dc:creator>eduardo@escritoriodeprojetos.com.br</dc:creator>
  <cp:keywords>Template Gerenciamento de Projetos</cp:keywords>
  <dc:description>https://escritoriodeprojetos.com.br</dc:description>
  <cp:lastModifiedBy>Mic</cp:lastModifiedBy>
  <cp:revision>8</cp:revision>
  <dcterms:created xsi:type="dcterms:W3CDTF">2018-11-22T12:05:00Z</dcterms:created>
  <dcterms:modified xsi:type="dcterms:W3CDTF">2018-11-22T16:43:00Z</dcterms:modified>
</cp:coreProperties>
</file>