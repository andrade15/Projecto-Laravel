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AA972A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28143AC6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B1F730E" w14:textId="1CC92E85" w:rsidR="006E42B1" w:rsidRPr="00E221BD" w:rsidRDefault="00874D7C" w:rsidP="00637831">
            <w:r>
              <w:t>01/10/18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708DB19B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6E37921" w14:textId="382FFDC2" w:rsidR="006E42B1" w:rsidRPr="00E221BD" w:rsidRDefault="000B089F" w:rsidP="00637831">
            <w:r>
              <w:t>22</w:t>
            </w:r>
            <w:bookmarkStart w:id="0" w:name="_GoBack"/>
            <w:bookmarkEnd w:id="0"/>
            <w:r w:rsidR="00874D7C">
              <w:t>/10/18</w:t>
            </w:r>
          </w:p>
        </w:tc>
      </w:tr>
    </w:tbl>
    <w:p w14:paraId="2E761E98" w14:textId="77777777" w:rsidR="006E42B1" w:rsidRPr="00826E5A" w:rsidRDefault="006E42B1" w:rsidP="006E42B1"/>
    <w:p w14:paraId="04807C1F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9E4D51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0266F01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6D7D469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A0AD949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0D3EC739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C6D995E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3A185D0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76974E28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508EEC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14:paraId="4B66AE51" w14:textId="77777777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02BCED50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24E8BF3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14:paraId="0FFBD6A8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B387C4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3D3A379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7D7441DF" w14:textId="77777777" w:rsidR="006E42B1" w:rsidRPr="009F607C" w:rsidRDefault="006E42B1" w:rsidP="00637831">
            <w:pPr>
              <w:jc w:val="center"/>
              <w:rPr>
                <w:color w:val="C00000"/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00FFEEC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Atraso no inicio da codificação devido a problemas ana instalação e uso do Laravel.</w:t>
            </w:r>
          </w:p>
        </w:tc>
      </w:tr>
      <w:tr w:rsidR="006E42B1" w14:paraId="670872D6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726C308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3B8FCD4B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6C38D17" w14:textId="16D9EA3C" w:rsidR="006E42B1" w:rsidRPr="00512219" w:rsidRDefault="00B96215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Tempo e recursos.</w:t>
            </w:r>
          </w:p>
        </w:tc>
      </w:tr>
      <w:tr w:rsidR="00D175D8" w:rsidRPr="00512219" w14:paraId="43320D1D" w14:textId="77777777" w:rsidTr="00EE77FF">
        <w:trPr>
          <w:trHeight w:val="305"/>
        </w:trPr>
        <w:tc>
          <w:tcPr>
            <w:tcW w:w="2313" w:type="dxa"/>
            <w:vAlign w:val="center"/>
          </w:tcPr>
          <w:p w14:paraId="4A2A6085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56C5B3E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99423E5" w14:textId="77777777" w:rsidR="00D175D8" w:rsidRPr="00512219" w:rsidRDefault="009F607C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definido de excelente forma. O projecto é feito com base no escopo.</w:t>
            </w:r>
          </w:p>
        </w:tc>
      </w:tr>
      <w:tr w:rsidR="00D175D8" w:rsidRPr="00512219" w14:paraId="7CE12C8C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722DF45D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68048407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049DE48" w14:textId="77777777" w:rsidR="00D175D8" w:rsidRPr="00512219" w:rsidRDefault="009F607C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Fraca, devido à negligência de alguns da equipe.</w:t>
            </w:r>
          </w:p>
        </w:tc>
      </w:tr>
    </w:tbl>
    <w:p w14:paraId="1C815A23" w14:textId="26689F9A" w:rsidR="006E42B1" w:rsidRDefault="006E42B1" w:rsidP="006E42B1"/>
    <w:p w14:paraId="296BA5C4" w14:textId="77777777" w:rsidR="006E42B1" w:rsidRDefault="006E42B1" w:rsidP="006E42B1"/>
    <w:p w14:paraId="54E6540D" w14:textId="1BBA4D96" w:rsidR="00F46458" w:rsidRDefault="00F46458" w:rsidP="00554F87">
      <w:pPr>
        <w:pStyle w:val="Heading1"/>
      </w:pPr>
      <w:r w:rsidRPr="00F46458">
        <w:t xml:space="preserve">Estrutura Analítica do Projeto </w:t>
      </w:r>
      <w:r>
        <w:t>(EAP)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14:paraId="5460B14B" w14:textId="77777777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23334CD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0216BC74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14:paraId="3D486F67" w14:textId="77777777"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14:paraId="1EE6A447" w14:textId="77777777"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14:paraId="11390AD1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747D3358" w14:textId="77777777" w:rsidTr="00D42D13">
        <w:trPr>
          <w:trHeight w:val="270"/>
        </w:trPr>
        <w:tc>
          <w:tcPr>
            <w:tcW w:w="785" w:type="dxa"/>
            <w:noWrap/>
          </w:tcPr>
          <w:p w14:paraId="1C7E5B05" w14:textId="077E23AE" w:rsidR="00F46458" w:rsidRPr="00F46458" w:rsidRDefault="00D42D13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14:paraId="3676A150" w14:textId="75582BBB" w:rsidR="00F46458" w:rsidRPr="00F46458" w:rsidRDefault="00D94508">
            <w:pPr>
              <w:jc w:val="left"/>
            </w:pPr>
            <w:r>
              <w:t xml:space="preserve">Módulo de </w:t>
            </w:r>
            <w:r w:rsidR="00496A5A">
              <w:t>Viagens</w:t>
            </w:r>
          </w:p>
        </w:tc>
        <w:tc>
          <w:tcPr>
            <w:tcW w:w="975" w:type="dxa"/>
            <w:noWrap/>
          </w:tcPr>
          <w:p w14:paraId="00175362" w14:textId="0A5B30FB" w:rsidR="00F46458" w:rsidRPr="00F46458" w:rsidRDefault="00D42D13" w:rsidP="00F46458">
            <w:pPr>
              <w:jc w:val="left"/>
            </w:pPr>
            <w:r>
              <w:t>20/10</w:t>
            </w:r>
          </w:p>
        </w:tc>
        <w:tc>
          <w:tcPr>
            <w:tcW w:w="899" w:type="dxa"/>
            <w:noWrap/>
          </w:tcPr>
          <w:p w14:paraId="19E6777F" w14:textId="7EF23564" w:rsidR="00F46458" w:rsidRPr="00F46458" w:rsidRDefault="00D94508" w:rsidP="00F46458">
            <w:pPr>
              <w:jc w:val="left"/>
            </w:pPr>
            <w:r>
              <w:t>12</w:t>
            </w:r>
            <w:r w:rsidR="00D42D13">
              <w:t>/11</w:t>
            </w:r>
          </w:p>
        </w:tc>
        <w:tc>
          <w:tcPr>
            <w:tcW w:w="721" w:type="dxa"/>
            <w:shd w:val="clear" w:color="auto" w:fill="FF0000"/>
          </w:tcPr>
          <w:p w14:paraId="39831303" w14:textId="77777777" w:rsidR="00F46458" w:rsidRPr="00F46458" w:rsidRDefault="00F46458"/>
        </w:tc>
      </w:tr>
      <w:tr w:rsidR="00D42D13" w:rsidRPr="00F46458" w14:paraId="3A3217B3" w14:textId="77777777" w:rsidTr="00D42D13">
        <w:trPr>
          <w:trHeight w:val="270"/>
        </w:trPr>
        <w:tc>
          <w:tcPr>
            <w:tcW w:w="785" w:type="dxa"/>
            <w:noWrap/>
          </w:tcPr>
          <w:p w14:paraId="75BBF3C6" w14:textId="2F29FB72" w:rsidR="00D42D13" w:rsidRDefault="00D42D13" w:rsidP="00F46458">
            <w:r>
              <w:t>01</w:t>
            </w:r>
          </w:p>
        </w:tc>
        <w:tc>
          <w:tcPr>
            <w:tcW w:w="4264" w:type="dxa"/>
            <w:noWrap/>
          </w:tcPr>
          <w:p w14:paraId="4683DCCE" w14:textId="737B4FEB" w:rsidR="00D42D13" w:rsidRDefault="00D94508">
            <w:r>
              <w:t xml:space="preserve">Módulo de </w:t>
            </w:r>
            <w:r w:rsidR="00496A5A">
              <w:t>Gestão</w:t>
            </w:r>
          </w:p>
        </w:tc>
        <w:tc>
          <w:tcPr>
            <w:tcW w:w="975" w:type="dxa"/>
            <w:noWrap/>
          </w:tcPr>
          <w:p w14:paraId="4BBA97A3" w14:textId="6675CD02" w:rsidR="00D42D13" w:rsidRPr="00F46458" w:rsidRDefault="00D42D13" w:rsidP="00F46458">
            <w:r>
              <w:t>20/10</w:t>
            </w:r>
          </w:p>
        </w:tc>
        <w:tc>
          <w:tcPr>
            <w:tcW w:w="899" w:type="dxa"/>
            <w:noWrap/>
          </w:tcPr>
          <w:p w14:paraId="50582906" w14:textId="250BB00E" w:rsidR="00D42D13" w:rsidRPr="00F46458" w:rsidRDefault="00D94508" w:rsidP="00F46458">
            <w:r>
              <w:t>22</w:t>
            </w:r>
            <w:r w:rsidR="00D42D13">
              <w:t>/11</w:t>
            </w:r>
          </w:p>
        </w:tc>
        <w:tc>
          <w:tcPr>
            <w:tcW w:w="721" w:type="dxa"/>
            <w:shd w:val="clear" w:color="auto" w:fill="FF0000"/>
          </w:tcPr>
          <w:p w14:paraId="612A98BB" w14:textId="77777777" w:rsidR="00D42D13" w:rsidRPr="00F46458" w:rsidRDefault="00D42D13"/>
        </w:tc>
      </w:tr>
    </w:tbl>
    <w:p w14:paraId="0227BC1F" w14:textId="77777777" w:rsidR="006E42B1" w:rsidRDefault="006E42B1" w:rsidP="006E42B1"/>
    <w:p w14:paraId="49689C32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14:paraId="32BA6361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D3D0714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9455DBD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529DC7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21FBEC5E" w14:textId="77777777"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8A7A6E4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71202D34" w14:textId="77777777" w:rsidTr="00F46458">
        <w:trPr>
          <w:trHeight w:val="300"/>
        </w:trPr>
        <w:tc>
          <w:tcPr>
            <w:tcW w:w="803" w:type="dxa"/>
          </w:tcPr>
          <w:p w14:paraId="33833EF4" w14:textId="6AC6E489" w:rsidR="00F46458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4D12F1C1" w14:textId="2B6BC854" w:rsidR="00F46458" w:rsidRPr="00F46458" w:rsidRDefault="00496A5A">
            <w:r>
              <w:t>Criação de controllers para autenticação</w:t>
            </w:r>
          </w:p>
        </w:tc>
        <w:tc>
          <w:tcPr>
            <w:tcW w:w="1245" w:type="dxa"/>
          </w:tcPr>
          <w:p w14:paraId="6AD14E28" w14:textId="58F757FC" w:rsidR="00F46458" w:rsidRPr="00F46458" w:rsidRDefault="00496A5A">
            <w:r>
              <w:t>Dércio Gulele</w:t>
            </w:r>
          </w:p>
        </w:tc>
        <w:tc>
          <w:tcPr>
            <w:tcW w:w="1008" w:type="dxa"/>
          </w:tcPr>
          <w:p w14:paraId="7AB03496" w14:textId="50CABE4A" w:rsidR="00F46458" w:rsidRPr="00F46458" w:rsidRDefault="00D94508">
            <w:r>
              <w:t>29</w:t>
            </w:r>
            <w:r w:rsidR="00D42D13">
              <w:t>/10</w:t>
            </w:r>
          </w:p>
        </w:tc>
        <w:tc>
          <w:tcPr>
            <w:tcW w:w="1033" w:type="dxa"/>
          </w:tcPr>
          <w:p w14:paraId="54DE5999" w14:textId="0E0446A9" w:rsidR="00F46458" w:rsidRPr="00F46458" w:rsidRDefault="00D94508">
            <w:r>
              <w:t>12/11</w:t>
            </w:r>
          </w:p>
        </w:tc>
      </w:tr>
      <w:tr w:rsidR="00BB6B9C" w:rsidRPr="00F46458" w14:paraId="480A1161" w14:textId="77777777" w:rsidTr="00F46458">
        <w:trPr>
          <w:trHeight w:val="300"/>
        </w:trPr>
        <w:tc>
          <w:tcPr>
            <w:tcW w:w="803" w:type="dxa"/>
          </w:tcPr>
          <w:p w14:paraId="0E7909F4" w14:textId="3FE5CEDE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47F8D03" w14:textId="0F09B225" w:rsidR="00BB6B9C" w:rsidRDefault="00496A5A">
            <w:r>
              <w:t>Insersão de dados de clientes na base de dados.</w:t>
            </w:r>
          </w:p>
        </w:tc>
        <w:tc>
          <w:tcPr>
            <w:tcW w:w="1245" w:type="dxa"/>
          </w:tcPr>
          <w:p w14:paraId="3C518ED9" w14:textId="67F91FDC" w:rsidR="00D94508" w:rsidRDefault="00496A5A">
            <w:r>
              <w:t>Dércio Gulele</w:t>
            </w:r>
          </w:p>
        </w:tc>
        <w:tc>
          <w:tcPr>
            <w:tcW w:w="1008" w:type="dxa"/>
          </w:tcPr>
          <w:p w14:paraId="1FE1DDBF" w14:textId="4A8EF805" w:rsidR="00BB6B9C" w:rsidRDefault="00D94508">
            <w:r>
              <w:t>1/11</w:t>
            </w:r>
          </w:p>
        </w:tc>
        <w:tc>
          <w:tcPr>
            <w:tcW w:w="1033" w:type="dxa"/>
          </w:tcPr>
          <w:p w14:paraId="3704A3BB" w14:textId="13EE82A7" w:rsidR="00BB6B9C" w:rsidRDefault="00D94508">
            <w:r>
              <w:t>22</w:t>
            </w:r>
            <w:r w:rsidR="00BB6B9C">
              <w:t>/11</w:t>
            </w:r>
          </w:p>
        </w:tc>
      </w:tr>
    </w:tbl>
    <w:p w14:paraId="7A730FEF" w14:textId="4E52E213" w:rsidR="006E42B1" w:rsidRDefault="006E42B1" w:rsidP="00747B7F"/>
    <w:p w14:paraId="2B374155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14:paraId="775B8826" w14:textId="77777777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1D216F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3C71D2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8B72A5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65DFC755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4EEFA85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6F0D96B5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1DE01045" w14:textId="77777777" w:rsidTr="00671AD7">
        <w:trPr>
          <w:trHeight w:val="240"/>
        </w:trPr>
        <w:tc>
          <w:tcPr>
            <w:tcW w:w="803" w:type="dxa"/>
          </w:tcPr>
          <w:p w14:paraId="0D831750" w14:textId="53F305CC" w:rsidR="00747B7F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79221520" w14:textId="436BAB0D" w:rsidR="00747B7F" w:rsidRPr="00F46458" w:rsidRDefault="00E306AF">
            <w:r>
              <w:t xml:space="preserve">Métodos de </w:t>
            </w:r>
            <w:r w:rsidR="00671AD7">
              <w:t>autenticação</w:t>
            </w:r>
          </w:p>
        </w:tc>
        <w:tc>
          <w:tcPr>
            <w:tcW w:w="1245" w:type="dxa"/>
          </w:tcPr>
          <w:p w14:paraId="2B916E41" w14:textId="352534BC" w:rsidR="00747B7F" w:rsidRPr="00F46458" w:rsidRDefault="00482C7E" w:rsidP="00747B7F">
            <w:r>
              <w:t>Dércio Gulele</w:t>
            </w:r>
          </w:p>
        </w:tc>
        <w:tc>
          <w:tcPr>
            <w:tcW w:w="1008" w:type="dxa"/>
          </w:tcPr>
          <w:p w14:paraId="053F7062" w14:textId="2E86818B" w:rsidR="00747B7F" w:rsidRPr="00F46458" w:rsidRDefault="00D42D13">
            <w:r>
              <w:t>26/10</w:t>
            </w:r>
          </w:p>
        </w:tc>
        <w:tc>
          <w:tcPr>
            <w:tcW w:w="1033" w:type="dxa"/>
          </w:tcPr>
          <w:p w14:paraId="6DC71EFD" w14:textId="34ED7788" w:rsidR="00747B7F" w:rsidRPr="00F46458" w:rsidRDefault="00671AD7">
            <w:r>
              <w:t>22</w:t>
            </w:r>
            <w:r w:rsidR="00D42D13">
              <w:t>/11</w:t>
            </w:r>
          </w:p>
        </w:tc>
        <w:tc>
          <w:tcPr>
            <w:tcW w:w="1167" w:type="dxa"/>
            <w:shd w:val="clear" w:color="auto" w:fill="FF0000"/>
          </w:tcPr>
          <w:p w14:paraId="0AFCC361" w14:textId="77777777" w:rsidR="00747B7F" w:rsidRPr="00F46458" w:rsidRDefault="00747B7F"/>
        </w:tc>
      </w:tr>
      <w:tr w:rsidR="00BB6B9C" w:rsidRPr="00F46458" w14:paraId="4381F6A0" w14:textId="77777777" w:rsidTr="00BB6B9C">
        <w:trPr>
          <w:trHeight w:val="240"/>
        </w:trPr>
        <w:tc>
          <w:tcPr>
            <w:tcW w:w="803" w:type="dxa"/>
          </w:tcPr>
          <w:p w14:paraId="656E7B51" w14:textId="6E5E6474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A7DBD59" w14:textId="7349276F" w:rsidR="00BB6B9C" w:rsidRDefault="00671AD7">
            <w:r>
              <w:t>Inserção de dados</w:t>
            </w:r>
          </w:p>
        </w:tc>
        <w:tc>
          <w:tcPr>
            <w:tcW w:w="1245" w:type="dxa"/>
          </w:tcPr>
          <w:p w14:paraId="24D5E0E4" w14:textId="4F72209A" w:rsidR="00BB6B9C" w:rsidRDefault="00482C7E" w:rsidP="00747B7F">
            <w:r>
              <w:t>Dércio Gulele</w:t>
            </w:r>
          </w:p>
        </w:tc>
        <w:tc>
          <w:tcPr>
            <w:tcW w:w="1008" w:type="dxa"/>
          </w:tcPr>
          <w:p w14:paraId="3C215156" w14:textId="1A409698" w:rsidR="00BB6B9C" w:rsidRDefault="00BB6B9C">
            <w:r>
              <w:t>08/11</w:t>
            </w:r>
          </w:p>
        </w:tc>
        <w:tc>
          <w:tcPr>
            <w:tcW w:w="1033" w:type="dxa"/>
          </w:tcPr>
          <w:p w14:paraId="653A2728" w14:textId="2457F0B1" w:rsidR="00BB6B9C" w:rsidRDefault="00671AD7">
            <w:r>
              <w:t>22</w:t>
            </w:r>
            <w:r w:rsidR="00BB6B9C">
              <w:t>/11</w:t>
            </w:r>
          </w:p>
        </w:tc>
        <w:tc>
          <w:tcPr>
            <w:tcW w:w="1167" w:type="dxa"/>
            <w:shd w:val="clear" w:color="auto" w:fill="FFFF00"/>
          </w:tcPr>
          <w:p w14:paraId="02FD1E59" w14:textId="77777777" w:rsidR="00BB6B9C" w:rsidRPr="00F46458" w:rsidRDefault="00BB6B9C"/>
        </w:tc>
      </w:tr>
    </w:tbl>
    <w:p w14:paraId="37DCEB1A" w14:textId="77777777" w:rsidR="006E42B1" w:rsidRDefault="006E42B1" w:rsidP="006E42B1"/>
    <w:p w14:paraId="31341B97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14:paraId="6B8A27AF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7132CD9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5AC5520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F4A93B9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1B121E0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116320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015E893A" w14:textId="77777777" w:rsidTr="004671EB">
        <w:trPr>
          <w:trHeight w:val="300"/>
        </w:trPr>
        <w:tc>
          <w:tcPr>
            <w:tcW w:w="803" w:type="dxa"/>
          </w:tcPr>
          <w:p w14:paraId="2E21490E" w14:textId="62DC6633" w:rsidR="00747B7F" w:rsidRPr="00F46458" w:rsidRDefault="008A4798" w:rsidP="004671EB">
            <w:r>
              <w:t>01</w:t>
            </w:r>
          </w:p>
        </w:tc>
        <w:tc>
          <w:tcPr>
            <w:tcW w:w="2976" w:type="dxa"/>
          </w:tcPr>
          <w:p w14:paraId="4DFC67E4" w14:textId="573E943C" w:rsidR="00747B7F" w:rsidRPr="00F46458" w:rsidRDefault="00482C7E" w:rsidP="004671EB">
            <w:r>
              <w:t>Relatório de encerramento de progresso</w:t>
            </w:r>
            <w:r w:rsidR="00A22CE6">
              <w:t xml:space="preserve"> </w:t>
            </w:r>
          </w:p>
        </w:tc>
        <w:tc>
          <w:tcPr>
            <w:tcW w:w="1245" w:type="dxa"/>
          </w:tcPr>
          <w:p w14:paraId="672A6C71" w14:textId="7AAACA94" w:rsidR="00747B7F" w:rsidRPr="00F46458" w:rsidRDefault="00C14609" w:rsidP="004671EB">
            <w:r>
              <w:t>Dércio Gulele</w:t>
            </w:r>
          </w:p>
        </w:tc>
        <w:tc>
          <w:tcPr>
            <w:tcW w:w="1008" w:type="dxa"/>
          </w:tcPr>
          <w:p w14:paraId="618F2A5A" w14:textId="1246B0FD" w:rsidR="00747B7F" w:rsidRPr="00F46458" w:rsidRDefault="00A22CE6" w:rsidP="004671EB">
            <w:r>
              <w:t>20</w:t>
            </w:r>
            <w:r w:rsidR="008A4798">
              <w:t>/11</w:t>
            </w:r>
          </w:p>
        </w:tc>
        <w:tc>
          <w:tcPr>
            <w:tcW w:w="1033" w:type="dxa"/>
          </w:tcPr>
          <w:p w14:paraId="4C58AFD6" w14:textId="5956BF79" w:rsidR="00747B7F" w:rsidRPr="00F46458" w:rsidRDefault="008A4798" w:rsidP="004671EB">
            <w:r>
              <w:t>2</w:t>
            </w:r>
            <w:r w:rsidR="00A22CE6">
              <w:t>2</w:t>
            </w:r>
            <w:r>
              <w:t>/11</w:t>
            </w:r>
          </w:p>
        </w:tc>
      </w:tr>
    </w:tbl>
    <w:p w14:paraId="22C31970" w14:textId="77777777" w:rsidR="00747B7F" w:rsidRDefault="00747B7F" w:rsidP="00747B7F"/>
    <w:p w14:paraId="31B3AD57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4091D5AA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50DA4C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07784BE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2D042BE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141591C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A86CDCC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05CDB478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5BEAA5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9954F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B5DA2F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22425ED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673C0D0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5F7F3FF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F91260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6CAA7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9D576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D29EE4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CA5F6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4586C15" w14:textId="77777777" w:rsidR="006E42B1" w:rsidRPr="00F4262A" w:rsidRDefault="006E42B1" w:rsidP="006E42B1"/>
    <w:p w14:paraId="6F37316D" w14:textId="2F86434E" w:rsidR="006E42B1" w:rsidRDefault="006E42B1" w:rsidP="006E42B1">
      <w:pPr>
        <w:pStyle w:val="Heading1"/>
      </w:pPr>
      <w:r w:rsidRPr="00F4262A">
        <w:t>Informações adicionais</w:t>
      </w:r>
    </w:p>
    <w:p w14:paraId="4CD0E1C6" w14:textId="1FDEB958" w:rsidR="007E3061" w:rsidRPr="007E3061" w:rsidRDefault="00C14609" w:rsidP="007E3061">
      <w:r>
        <w:t>Não foi possível concluir efetivamete todos os módulos devido á dificuldade de integracao das diferentes ferramentas para o uso de desenvolvimento do sistema, e a comunição entres os membros da equipa.</w:t>
      </w:r>
    </w:p>
    <w:p w14:paraId="33700D99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597F9" w14:textId="77777777" w:rsidR="000E229C" w:rsidRDefault="000E229C" w:rsidP="005E1593">
      <w:r>
        <w:separator/>
      </w:r>
    </w:p>
  </w:endnote>
  <w:endnote w:type="continuationSeparator" w:id="0">
    <w:p w14:paraId="3207D262" w14:textId="77777777" w:rsidR="000E229C" w:rsidRDefault="000E229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16FA14EE" w14:textId="77777777" w:rsidTr="00EE03D7">
      <w:trPr>
        <w:jc w:val="center"/>
      </w:trPr>
      <w:tc>
        <w:tcPr>
          <w:tcW w:w="2740" w:type="dxa"/>
          <w:vAlign w:val="center"/>
        </w:tcPr>
        <w:p w14:paraId="0EB3B40B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F0ED47A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4F8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4F8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01AF3C4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1301A250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0BCA537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06764D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38B9" w14:textId="77777777" w:rsidR="000E229C" w:rsidRDefault="000E229C" w:rsidP="005E1593">
      <w:r>
        <w:separator/>
      </w:r>
    </w:p>
  </w:footnote>
  <w:footnote w:type="continuationSeparator" w:id="0">
    <w:p w14:paraId="2D0E82E9" w14:textId="77777777" w:rsidR="000E229C" w:rsidRDefault="000E229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7CFDD20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A01C0E2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05160DC" w14:textId="3EFC7983" w:rsidR="00EE03D7" w:rsidRPr="00B96215" w:rsidRDefault="00B96215" w:rsidP="002D679E">
          <w:pPr>
            <w:pStyle w:val="Descrio"/>
            <w:jc w:val="center"/>
            <w:rPr>
              <w:b/>
            </w:rPr>
          </w:pPr>
          <w:r w:rsidRPr="00B96215">
            <w:rPr>
              <w:b/>
              <w:noProof/>
              <w:sz w:val="28"/>
              <w:lang w:val="pt-PT" w:eastAsia="pt-PT"/>
            </w:rPr>
            <w:t>SGFC</w:t>
          </w:r>
        </w:p>
      </w:tc>
    </w:tr>
    <w:tr w:rsidR="00EE03D7" w:rsidRPr="00A10908" w14:paraId="0BC5C7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0703FEC" w14:textId="44F65D28" w:rsidR="00EE03D7" w:rsidRPr="00B96215" w:rsidRDefault="00874D7C" w:rsidP="002D679E">
          <w:pPr>
            <w:pStyle w:val="Header"/>
            <w:rPr>
              <w:b/>
              <w:sz w:val="22"/>
              <w:szCs w:val="22"/>
            </w:rPr>
          </w:pPr>
          <w:r w:rsidRPr="00B96215">
            <w:rPr>
              <w:b/>
              <w:sz w:val="24"/>
            </w:rP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5D511CAC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3D81863B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32B86"/>
    <w:rsid w:val="000B089F"/>
    <w:rsid w:val="000E229C"/>
    <w:rsid w:val="000E2853"/>
    <w:rsid w:val="00195AE8"/>
    <w:rsid w:val="001A3A85"/>
    <w:rsid w:val="001D497F"/>
    <w:rsid w:val="001F3D30"/>
    <w:rsid w:val="00204A01"/>
    <w:rsid w:val="00274187"/>
    <w:rsid w:val="002773C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82C7E"/>
    <w:rsid w:val="00496A5A"/>
    <w:rsid w:val="004B2855"/>
    <w:rsid w:val="004B60F1"/>
    <w:rsid w:val="004E0C71"/>
    <w:rsid w:val="00554F87"/>
    <w:rsid w:val="0055540E"/>
    <w:rsid w:val="005673D2"/>
    <w:rsid w:val="005E1593"/>
    <w:rsid w:val="005F487B"/>
    <w:rsid w:val="006419CA"/>
    <w:rsid w:val="00663704"/>
    <w:rsid w:val="00671AD7"/>
    <w:rsid w:val="006A233C"/>
    <w:rsid w:val="006E42B1"/>
    <w:rsid w:val="00743E89"/>
    <w:rsid w:val="00747B7F"/>
    <w:rsid w:val="007A054B"/>
    <w:rsid w:val="007E3061"/>
    <w:rsid w:val="007E3BFD"/>
    <w:rsid w:val="007F4991"/>
    <w:rsid w:val="00842903"/>
    <w:rsid w:val="00871E89"/>
    <w:rsid w:val="00874D7C"/>
    <w:rsid w:val="008843C9"/>
    <w:rsid w:val="00894080"/>
    <w:rsid w:val="008A4798"/>
    <w:rsid w:val="009F607C"/>
    <w:rsid w:val="00A1269A"/>
    <w:rsid w:val="00A13BFD"/>
    <w:rsid w:val="00A22CE6"/>
    <w:rsid w:val="00A52E31"/>
    <w:rsid w:val="00AD6432"/>
    <w:rsid w:val="00AE1992"/>
    <w:rsid w:val="00B96215"/>
    <w:rsid w:val="00BB6B9C"/>
    <w:rsid w:val="00BD317C"/>
    <w:rsid w:val="00C047A4"/>
    <w:rsid w:val="00C14609"/>
    <w:rsid w:val="00C52528"/>
    <w:rsid w:val="00C5503D"/>
    <w:rsid w:val="00CC196E"/>
    <w:rsid w:val="00CE2B3B"/>
    <w:rsid w:val="00D124E0"/>
    <w:rsid w:val="00D175D8"/>
    <w:rsid w:val="00D37957"/>
    <w:rsid w:val="00D42D13"/>
    <w:rsid w:val="00D43615"/>
    <w:rsid w:val="00D92CA5"/>
    <w:rsid w:val="00D94508"/>
    <w:rsid w:val="00E155F0"/>
    <w:rsid w:val="00E306AF"/>
    <w:rsid w:val="00E34C15"/>
    <w:rsid w:val="00E62CDD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E53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1D4471"/>
    <w:rsid w:val="002601F0"/>
    <w:rsid w:val="003563C2"/>
    <w:rsid w:val="005A03F1"/>
    <w:rsid w:val="00740940"/>
    <w:rsid w:val="0075254D"/>
    <w:rsid w:val="007F6755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Dércio Gulele</cp:lastModifiedBy>
  <cp:revision>3</cp:revision>
  <dcterms:created xsi:type="dcterms:W3CDTF">2018-11-22T14:24:00Z</dcterms:created>
  <dcterms:modified xsi:type="dcterms:W3CDTF">2018-11-22T14:29:00Z</dcterms:modified>
</cp:coreProperties>
</file>