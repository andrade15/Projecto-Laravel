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14:paraId="5FAA972A" w14:textId="77777777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14:paraId="28143AC6" w14:textId="77777777" w:rsidR="006E42B1" w:rsidRPr="00E221BD" w:rsidRDefault="006E42B1" w:rsidP="00637831">
            <w:pPr>
              <w:pStyle w:val="Header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14:paraId="2B1F730E" w14:textId="1CC92E85" w:rsidR="006E42B1" w:rsidRPr="00E221BD" w:rsidRDefault="00874D7C" w:rsidP="00637831">
            <w:r>
              <w:t>01/10/18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14:paraId="708DB19B" w14:textId="77777777" w:rsidR="006E42B1" w:rsidRPr="00E221BD" w:rsidRDefault="006E42B1" w:rsidP="00637831">
            <w:pPr>
              <w:pStyle w:val="Header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14:paraId="06E37921" w14:textId="3117335A" w:rsidR="006E42B1" w:rsidRPr="00E221BD" w:rsidRDefault="00874D7C" w:rsidP="00637831">
            <w:r>
              <w:t>01/10/18</w:t>
            </w:r>
          </w:p>
        </w:tc>
      </w:tr>
    </w:tbl>
    <w:p w14:paraId="2E761E98" w14:textId="77777777" w:rsidR="006E42B1" w:rsidRPr="00826E5A" w:rsidRDefault="006E42B1" w:rsidP="006E42B1"/>
    <w:p w14:paraId="04807C1F" w14:textId="77777777" w:rsidR="006E42B1" w:rsidRDefault="006E42B1" w:rsidP="006E42B1">
      <w:pPr>
        <w:pStyle w:val="Heading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14:paraId="259E4D51" w14:textId="77777777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14:paraId="50266F01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14:paraId="6D7D469D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14:paraId="7A0AD949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14:paraId="0D3EC739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14:paraId="3C6D995E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14:paraId="53A185D0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14:paraId="76974E28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14:paraId="4508EEC6" w14:textId="77777777"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6E42B1" w14:paraId="4B66AE51" w14:textId="77777777" w:rsidTr="00204A01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14:paraId="02BCED50" w14:textId="77777777" w:rsidR="006E42B1" w:rsidRDefault="006E42B1" w:rsidP="0063783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14:paraId="24E8BF33" w14:textId="77777777"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120" w:type="dxa"/>
            <w:shd w:val="clear" w:color="auto" w:fill="DBE5F1" w:themeFill="accent1" w:themeFillTint="33"/>
            <w:vAlign w:val="center"/>
          </w:tcPr>
          <w:p w14:paraId="0FFBD6A8" w14:textId="77777777"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6E42B1" w:rsidRPr="00512219" w14:paraId="30B387C4" w14:textId="77777777" w:rsidTr="009F607C">
        <w:trPr>
          <w:trHeight w:val="305"/>
        </w:trPr>
        <w:tc>
          <w:tcPr>
            <w:tcW w:w="2313" w:type="dxa"/>
            <w:vAlign w:val="center"/>
          </w:tcPr>
          <w:p w14:paraId="3D3A379C" w14:textId="77777777"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747" w:type="dxa"/>
            <w:shd w:val="clear" w:color="auto" w:fill="FF0000"/>
            <w:vAlign w:val="center"/>
          </w:tcPr>
          <w:p w14:paraId="7D7441DF" w14:textId="77777777" w:rsidR="006E42B1" w:rsidRPr="009F607C" w:rsidRDefault="006E42B1" w:rsidP="00637831">
            <w:pPr>
              <w:jc w:val="center"/>
              <w:rPr>
                <w:color w:val="C00000"/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14:paraId="700FFEEC" w14:textId="77777777" w:rsidR="006E42B1" w:rsidRPr="00512219" w:rsidRDefault="009F607C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Atraso no inicio da codificação devido a problemas ana instalação e uso do Laravel.</w:t>
            </w:r>
          </w:p>
        </w:tc>
      </w:tr>
      <w:tr w:rsidR="006E42B1" w14:paraId="670872D6" w14:textId="77777777" w:rsidTr="00637831">
        <w:trPr>
          <w:trHeight w:val="305"/>
        </w:trPr>
        <w:tc>
          <w:tcPr>
            <w:tcW w:w="2313" w:type="dxa"/>
            <w:vAlign w:val="center"/>
          </w:tcPr>
          <w:p w14:paraId="726C308F" w14:textId="77777777"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14:paraId="3B8FCD4B" w14:textId="77777777"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14:paraId="16C38D17" w14:textId="77777777" w:rsidR="006E42B1" w:rsidRPr="00512219" w:rsidRDefault="009F607C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Nada.</w:t>
            </w:r>
          </w:p>
        </w:tc>
      </w:tr>
      <w:tr w:rsidR="00D175D8" w:rsidRPr="00512219" w14:paraId="43320D1D" w14:textId="77777777" w:rsidTr="00EE77FF">
        <w:trPr>
          <w:trHeight w:val="305"/>
        </w:trPr>
        <w:tc>
          <w:tcPr>
            <w:tcW w:w="2313" w:type="dxa"/>
            <w:vAlign w:val="center"/>
          </w:tcPr>
          <w:p w14:paraId="4A2A6085" w14:textId="77777777"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747" w:type="dxa"/>
            <w:shd w:val="clear" w:color="auto" w:fill="008000"/>
            <w:vAlign w:val="center"/>
          </w:tcPr>
          <w:p w14:paraId="56C5B3EB" w14:textId="77777777"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14:paraId="799423E5" w14:textId="77777777" w:rsidR="00D175D8" w:rsidRPr="00512219" w:rsidRDefault="009F607C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 definido de excelente forma. O projecto é feito com base no escopo.</w:t>
            </w:r>
          </w:p>
        </w:tc>
      </w:tr>
      <w:tr w:rsidR="00D175D8" w:rsidRPr="00512219" w14:paraId="7CE12C8C" w14:textId="77777777" w:rsidTr="009F607C">
        <w:trPr>
          <w:trHeight w:val="305"/>
        </w:trPr>
        <w:tc>
          <w:tcPr>
            <w:tcW w:w="2313" w:type="dxa"/>
            <w:vAlign w:val="center"/>
          </w:tcPr>
          <w:p w14:paraId="722DF45D" w14:textId="77777777"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747" w:type="dxa"/>
            <w:shd w:val="clear" w:color="auto" w:fill="FF0000"/>
            <w:vAlign w:val="center"/>
          </w:tcPr>
          <w:p w14:paraId="68048407" w14:textId="77777777"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14:paraId="1049DE48" w14:textId="77777777" w:rsidR="00D175D8" w:rsidRPr="00512219" w:rsidRDefault="009F607C" w:rsidP="001869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Fraca, devido à negligência de alguns da equipe.</w:t>
            </w:r>
          </w:p>
        </w:tc>
      </w:tr>
    </w:tbl>
    <w:p w14:paraId="1C815A23" w14:textId="26689F9A" w:rsidR="006E42B1" w:rsidRDefault="006E42B1" w:rsidP="006E42B1"/>
    <w:p w14:paraId="296BA5C4" w14:textId="77777777" w:rsidR="006E42B1" w:rsidRDefault="006E42B1" w:rsidP="006E42B1"/>
    <w:p w14:paraId="21C31AC2" w14:textId="77777777" w:rsidR="00F46458" w:rsidRDefault="00F46458" w:rsidP="00E85FEF">
      <w:pPr>
        <w:pStyle w:val="Heading1"/>
      </w:pPr>
      <w:r w:rsidRPr="00F46458">
        <w:t xml:space="preserve">Estrutura Analítica do Projeto </w:t>
      </w:r>
      <w:r>
        <w:t>(EAP)</w:t>
      </w:r>
    </w:p>
    <w:p w14:paraId="54E6540D" w14:textId="77777777"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Work Breakdown Structure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4264"/>
        <w:gridCol w:w="975"/>
        <w:gridCol w:w="899"/>
        <w:gridCol w:w="721"/>
      </w:tblGrid>
      <w:tr w:rsidR="00F46458" w:rsidRPr="00F46458" w14:paraId="5460B14B" w14:textId="77777777" w:rsidTr="00747B7F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14:paraId="23334CD1" w14:textId="77777777"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14:paraId="0216BC74" w14:textId="77777777"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975" w:type="dxa"/>
            <w:shd w:val="clear" w:color="auto" w:fill="DBE5F1" w:themeFill="accent1" w:themeFillTint="33"/>
            <w:hideMark/>
          </w:tcPr>
          <w:p w14:paraId="3D486F67" w14:textId="77777777" w:rsidR="00F46458" w:rsidRPr="00F46458" w:rsidRDefault="00F46458">
            <w:r w:rsidRPr="00F46458">
              <w:t>Início</w:t>
            </w:r>
          </w:p>
        </w:tc>
        <w:tc>
          <w:tcPr>
            <w:tcW w:w="899" w:type="dxa"/>
            <w:shd w:val="clear" w:color="auto" w:fill="DBE5F1" w:themeFill="accent1" w:themeFillTint="33"/>
            <w:hideMark/>
          </w:tcPr>
          <w:p w14:paraId="1EE6A447" w14:textId="77777777" w:rsidR="00F46458" w:rsidRPr="00F46458" w:rsidRDefault="00F46458">
            <w:r w:rsidRPr="00F46458">
              <w:t>Término</w:t>
            </w:r>
          </w:p>
        </w:tc>
        <w:tc>
          <w:tcPr>
            <w:tcW w:w="721" w:type="dxa"/>
            <w:shd w:val="clear" w:color="auto" w:fill="DBE5F1" w:themeFill="accent1" w:themeFillTint="33"/>
          </w:tcPr>
          <w:p w14:paraId="11390AD1" w14:textId="77777777" w:rsidR="00F46458" w:rsidRPr="00F46458" w:rsidRDefault="00F46458">
            <w:r w:rsidRPr="00F46458">
              <w:t>Status</w:t>
            </w:r>
          </w:p>
        </w:tc>
      </w:tr>
      <w:tr w:rsidR="00F46458" w:rsidRPr="00F46458" w14:paraId="747D3358" w14:textId="77777777" w:rsidTr="00D42D13">
        <w:trPr>
          <w:trHeight w:val="270"/>
        </w:trPr>
        <w:tc>
          <w:tcPr>
            <w:tcW w:w="785" w:type="dxa"/>
            <w:noWrap/>
          </w:tcPr>
          <w:p w14:paraId="1C7E5B05" w14:textId="077E23AE" w:rsidR="00F46458" w:rsidRPr="00F46458" w:rsidRDefault="00D42D13" w:rsidP="00F46458">
            <w:pPr>
              <w:jc w:val="left"/>
            </w:pPr>
            <w:r>
              <w:t>01</w:t>
            </w:r>
          </w:p>
        </w:tc>
        <w:tc>
          <w:tcPr>
            <w:tcW w:w="4264" w:type="dxa"/>
            <w:noWrap/>
          </w:tcPr>
          <w:p w14:paraId="3676A150" w14:textId="48B104A4" w:rsidR="00F46458" w:rsidRPr="00F46458" w:rsidRDefault="00D42D13">
            <w:pPr>
              <w:jc w:val="left"/>
            </w:pPr>
            <w:r>
              <w:t>Módulo Administrativo</w:t>
            </w:r>
          </w:p>
        </w:tc>
        <w:tc>
          <w:tcPr>
            <w:tcW w:w="975" w:type="dxa"/>
            <w:noWrap/>
          </w:tcPr>
          <w:p w14:paraId="00175362" w14:textId="0A5B30FB" w:rsidR="00F46458" w:rsidRPr="00F46458" w:rsidRDefault="00D42D13" w:rsidP="00F46458">
            <w:pPr>
              <w:jc w:val="left"/>
            </w:pPr>
            <w:r>
              <w:t>20/10</w:t>
            </w:r>
          </w:p>
        </w:tc>
        <w:tc>
          <w:tcPr>
            <w:tcW w:w="899" w:type="dxa"/>
            <w:noWrap/>
          </w:tcPr>
          <w:p w14:paraId="19E6777F" w14:textId="2FE808BB" w:rsidR="00F46458" w:rsidRPr="00F46458" w:rsidRDefault="00D42D13" w:rsidP="00F46458">
            <w:pPr>
              <w:jc w:val="left"/>
            </w:pPr>
            <w:r>
              <w:t>20/11</w:t>
            </w:r>
          </w:p>
        </w:tc>
        <w:tc>
          <w:tcPr>
            <w:tcW w:w="721" w:type="dxa"/>
            <w:shd w:val="clear" w:color="auto" w:fill="FF0000"/>
          </w:tcPr>
          <w:p w14:paraId="39831303" w14:textId="77777777" w:rsidR="00F46458" w:rsidRPr="00F46458" w:rsidRDefault="00F46458"/>
        </w:tc>
      </w:tr>
      <w:tr w:rsidR="00D42D13" w:rsidRPr="00F46458" w14:paraId="3A3217B3" w14:textId="77777777" w:rsidTr="00D42D13">
        <w:trPr>
          <w:trHeight w:val="270"/>
        </w:trPr>
        <w:tc>
          <w:tcPr>
            <w:tcW w:w="785" w:type="dxa"/>
            <w:noWrap/>
          </w:tcPr>
          <w:p w14:paraId="75BBF3C6" w14:textId="2F29FB72" w:rsidR="00D42D13" w:rsidRDefault="00D42D13" w:rsidP="00F46458">
            <w:r>
              <w:t>01</w:t>
            </w:r>
          </w:p>
        </w:tc>
        <w:tc>
          <w:tcPr>
            <w:tcW w:w="4264" w:type="dxa"/>
            <w:noWrap/>
          </w:tcPr>
          <w:p w14:paraId="4683DCCE" w14:textId="0EC00CD7" w:rsidR="00D42D13" w:rsidRDefault="00D42D13">
            <w:r>
              <w:t>Módulo de Vendas</w:t>
            </w:r>
          </w:p>
        </w:tc>
        <w:tc>
          <w:tcPr>
            <w:tcW w:w="975" w:type="dxa"/>
            <w:noWrap/>
          </w:tcPr>
          <w:p w14:paraId="4BBA97A3" w14:textId="6675CD02" w:rsidR="00D42D13" w:rsidRPr="00F46458" w:rsidRDefault="00D42D13" w:rsidP="00F46458">
            <w:r>
              <w:t>20/10</w:t>
            </w:r>
          </w:p>
        </w:tc>
        <w:tc>
          <w:tcPr>
            <w:tcW w:w="899" w:type="dxa"/>
            <w:noWrap/>
          </w:tcPr>
          <w:p w14:paraId="50582906" w14:textId="1C360357" w:rsidR="00D42D13" w:rsidRPr="00F46458" w:rsidRDefault="00D42D13" w:rsidP="00F46458">
            <w:r>
              <w:t>02/11</w:t>
            </w:r>
          </w:p>
        </w:tc>
        <w:tc>
          <w:tcPr>
            <w:tcW w:w="721" w:type="dxa"/>
            <w:shd w:val="clear" w:color="auto" w:fill="FF0000"/>
          </w:tcPr>
          <w:p w14:paraId="612A98BB" w14:textId="77777777" w:rsidR="00D42D13" w:rsidRPr="00F46458" w:rsidRDefault="00D42D13"/>
        </w:tc>
      </w:tr>
      <w:tr w:rsidR="00BB6B9C" w:rsidRPr="00F46458" w14:paraId="58ED253B" w14:textId="77777777" w:rsidTr="00BB6B9C">
        <w:trPr>
          <w:trHeight w:val="270"/>
        </w:trPr>
        <w:tc>
          <w:tcPr>
            <w:tcW w:w="785" w:type="dxa"/>
            <w:noWrap/>
          </w:tcPr>
          <w:p w14:paraId="1E22997F" w14:textId="2D84F4CC" w:rsidR="00BB6B9C" w:rsidRDefault="00BB6B9C" w:rsidP="00F46458">
            <w:r>
              <w:t>01</w:t>
            </w:r>
          </w:p>
        </w:tc>
        <w:tc>
          <w:tcPr>
            <w:tcW w:w="4264" w:type="dxa"/>
            <w:noWrap/>
          </w:tcPr>
          <w:p w14:paraId="30674F44" w14:textId="05E7E7EB" w:rsidR="00BB6B9C" w:rsidRDefault="00BB6B9C">
            <w:r>
              <w:t>Módulo Publicitário</w:t>
            </w:r>
          </w:p>
        </w:tc>
        <w:tc>
          <w:tcPr>
            <w:tcW w:w="975" w:type="dxa"/>
            <w:noWrap/>
          </w:tcPr>
          <w:p w14:paraId="0658AB0A" w14:textId="2B47EB9B" w:rsidR="00BB6B9C" w:rsidRDefault="00BB6B9C" w:rsidP="00F46458">
            <w:r>
              <w:t>07/11</w:t>
            </w:r>
          </w:p>
        </w:tc>
        <w:tc>
          <w:tcPr>
            <w:tcW w:w="899" w:type="dxa"/>
            <w:noWrap/>
          </w:tcPr>
          <w:p w14:paraId="12A64F1D" w14:textId="39D8A7BF" w:rsidR="00BB6B9C" w:rsidRDefault="00BB6B9C" w:rsidP="00F46458">
            <w:r>
              <w:t>08/11</w:t>
            </w:r>
          </w:p>
        </w:tc>
        <w:tc>
          <w:tcPr>
            <w:tcW w:w="721" w:type="dxa"/>
            <w:shd w:val="clear" w:color="auto" w:fill="FFFF00"/>
          </w:tcPr>
          <w:p w14:paraId="1135D305" w14:textId="77777777" w:rsidR="00BB6B9C" w:rsidRPr="00BB6B9C" w:rsidRDefault="00BB6B9C">
            <w:pPr>
              <w:rPr>
                <w:color w:val="FFFF00"/>
              </w:rPr>
            </w:pPr>
          </w:p>
        </w:tc>
      </w:tr>
    </w:tbl>
    <w:p w14:paraId="0227BC1F" w14:textId="77777777" w:rsidR="006E42B1" w:rsidRDefault="006E42B1" w:rsidP="006E42B1"/>
    <w:p w14:paraId="49689C32" w14:textId="77777777" w:rsidR="006E42B1" w:rsidRDefault="006E42B1" w:rsidP="006E42B1">
      <w:pPr>
        <w:pStyle w:val="Heading1"/>
      </w:pPr>
      <w:r w:rsidRPr="00F4262A">
        <w:t>Atividades Concluídas no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08"/>
        <w:gridCol w:w="1033"/>
      </w:tblGrid>
      <w:tr w:rsidR="00F46458" w:rsidRPr="00F46458" w14:paraId="32BA6361" w14:textId="77777777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4D3D0714" w14:textId="77777777"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39455DBD" w14:textId="77777777"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3529DC79" w14:textId="77777777"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14:paraId="21FBEC5E" w14:textId="77777777" w:rsidR="00F46458" w:rsidRPr="00F46458" w:rsidRDefault="00F46458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14:paraId="58A7A6E4" w14:textId="77777777" w:rsidR="00F46458" w:rsidRPr="00F46458" w:rsidRDefault="00F46458">
            <w:r w:rsidRPr="00F46458">
              <w:t>Término</w:t>
            </w:r>
          </w:p>
        </w:tc>
      </w:tr>
      <w:tr w:rsidR="00F46458" w:rsidRPr="00F46458" w14:paraId="71202D34" w14:textId="77777777" w:rsidTr="00F46458">
        <w:trPr>
          <w:trHeight w:val="300"/>
        </w:trPr>
        <w:tc>
          <w:tcPr>
            <w:tcW w:w="803" w:type="dxa"/>
          </w:tcPr>
          <w:p w14:paraId="33833EF4" w14:textId="6AC6E489" w:rsidR="00F46458" w:rsidRPr="00F46458" w:rsidRDefault="00D42D13" w:rsidP="00F46458">
            <w:r>
              <w:t>01</w:t>
            </w:r>
          </w:p>
        </w:tc>
        <w:tc>
          <w:tcPr>
            <w:tcW w:w="2976" w:type="dxa"/>
          </w:tcPr>
          <w:p w14:paraId="4D12F1C1" w14:textId="2E7B0335" w:rsidR="00F46458" w:rsidRPr="00F46458" w:rsidRDefault="00D42D13">
            <w:r>
              <w:t>Desenho da Base de Dados</w:t>
            </w:r>
          </w:p>
        </w:tc>
        <w:tc>
          <w:tcPr>
            <w:tcW w:w="1245" w:type="dxa"/>
          </w:tcPr>
          <w:p w14:paraId="6AD14E28" w14:textId="61CDBB01" w:rsidR="00F46458" w:rsidRPr="00F46458" w:rsidRDefault="00D42D13">
            <w:r>
              <w:t>Andrade Manjate</w:t>
            </w:r>
          </w:p>
        </w:tc>
        <w:tc>
          <w:tcPr>
            <w:tcW w:w="1008" w:type="dxa"/>
          </w:tcPr>
          <w:p w14:paraId="7AB03496" w14:textId="2A63DAB2" w:rsidR="00F46458" w:rsidRPr="00F46458" w:rsidRDefault="00D42D13">
            <w:r>
              <w:t>25/10</w:t>
            </w:r>
          </w:p>
        </w:tc>
        <w:tc>
          <w:tcPr>
            <w:tcW w:w="1033" w:type="dxa"/>
          </w:tcPr>
          <w:p w14:paraId="54DE5999" w14:textId="4E579149" w:rsidR="00F46458" w:rsidRPr="00F46458" w:rsidRDefault="00D42D13">
            <w:r>
              <w:t>30/10</w:t>
            </w:r>
          </w:p>
        </w:tc>
      </w:tr>
      <w:tr w:rsidR="00BB6B9C" w:rsidRPr="00F46458" w14:paraId="480A1161" w14:textId="77777777" w:rsidTr="00F46458">
        <w:trPr>
          <w:trHeight w:val="300"/>
        </w:trPr>
        <w:tc>
          <w:tcPr>
            <w:tcW w:w="803" w:type="dxa"/>
          </w:tcPr>
          <w:p w14:paraId="0E7909F4" w14:textId="3FE5CEDE" w:rsidR="00BB6B9C" w:rsidRDefault="00BB6B9C" w:rsidP="00F46458">
            <w:r>
              <w:t>01</w:t>
            </w:r>
          </w:p>
        </w:tc>
        <w:tc>
          <w:tcPr>
            <w:tcW w:w="2976" w:type="dxa"/>
          </w:tcPr>
          <w:p w14:paraId="547F8D03" w14:textId="454984EA" w:rsidR="00BB6B9C" w:rsidRDefault="00BB6B9C">
            <w:r>
              <w:t>Desenvolvimento da pagina login</w:t>
            </w:r>
          </w:p>
        </w:tc>
        <w:tc>
          <w:tcPr>
            <w:tcW w:w="1245" w:type="dxa"/>
          </w:tcPr>
          <w:p w14:paraId="3C518ED9" w14:textId="77777777" w:rsidR="00BB6B9C" w:rsidRDefault="00BB6B9C"/>
        </w:tc>
        <w:tc>
          <w:tcPr>
            <w:tcW w:w="1008" w:type="dxa"/>
          </w:tcPr>
          <w:p w14:paraId="1FE1DDBF" w14:textId="12C53A59" w:rsidR="00BB6B9C" w:rsidRDefault="00BB6B9C">
            <w:r>
              <w:t>26/10</w:t>
            </w:r>
          </w:p>
        </w:tc>
        <w:tc>
          <w:tcPr>
            <w:tcW w:w="1033" w:type="dxa"/>
          </w:tcPr>
          <w:p w14:paraId="3704A3BB" w14:textId="3EE453F3" w:rsidR="00BB6B9C" w:rsidRDefault="00BB6B9C">
            <w:r>
              <w:t>07/11</w:t>
            </w:r>
            <w:bookmarkStart w:id="0" w:name="_GoBack"/>
            <w:bookmarkEnd w:id="0"/>
          </w:p>
        </w:tc>
      </w:tr>
    </w:tbl>
    <w:p w14:paraId="7A730FEF" w14:textId="77777777" w:rsidR="006E42B1" w:rsidRDefault="006E42B1" w:rsidP="00747B7F"/>
    <w:p w14:paraId="2B374155" w14:textId="77777777" w:rsidR="006E42B1" w:rsidRDefault="006E42B1" w:rsidP="006E42B1">
      <w:pPr>
        <w:pStyle w:val="Heading1"/>
      </w:pPr>
      <w:r w:rsidRPr="00F4262A">
        <w:t>Atividades em andamento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08"/>
        <w:gridCol w:w="1033"/>
        <w:gridCol w:w="1167"/>
      </w:tblGrid>
      <w:tr w:rsidR="00747B7F" w:rsidRPr="00F46458" w14:paraId="775B8826" w14:textId="77777777" w:rsidTr="00747B7F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01D216F3" w14:textId="77777777"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73C71D2D" w14:textId="77777777"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38B72A55" w14:textId="77777777"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14:paraId="65DFC755" w14:textId="77777777" w:rsidR="00747B7F" w:rsidRPr="00F46458" w:rsidRDefault="00747B7F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14:paraId="54EEFA85" w14:textId="77777777" w:rsidR="00747B7F" w:rsidRPr="00F46458" w:rsidRDefault="00747B7F">
            <w:r w:rsidRPr="00F46458"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14:paraId="6F0D96B5" w14:textId="77777777" w:rsidR="00747B7F" w:rsidRPr="00F46458" w:rsidRDefault="00747B7F">
            <w:r w:rsidRPr="00F46458">
              <w:t>Status</w:t>
            </w:r>
          </w:p>
        </w:tc>
      </w:tr>
      <w:tr w:rsidR="00747B7F" w:rsidRPr="00F46458" w14:paraId="1DE01045" w14:textId="77777777" w:rsidTr="00BB6B9C">
        <w:trPr>
          <w:trHeight w:val="240"/>
        </w:trPr>
        <w:tc>
          <w:tcPr>
            <w:tcW w:w="803" w:type="dxa"/>
          </w:tcPr>
          <w:p w14:paraId="0D831750" w14:textId="53F305CC" w:rsidR="00747B7F" w:rsidRPr="00F46458" w:rsidRDefault="00D42D13" w:rsidP="00F46458">
            <w:r>
              <w:t>01</w:t>
            </w:r>
          </w:p>
        </w:tc>
        <w:tc>
          <w:tcPr>
            <w:tcW w:w="2976" w:type="dxa"/>
          </w:tcPr>
          <w:p w14:paraId="79221520" w14:textId="0BBF66AE" w:rsidR="00747B7F" w:rsidRPr="00F46458" w:rsidRDefault="00D42D13">
            <w:r>
              <w:t>Desenvolvimento da Pagina Inicial</w:t>
            </w:r>
          </w:p>
        </w:tc>
        <w:tc>
          <w:tcPr>
            <w:tcW w:w="1245" w:type="dxa"/>
          </w:tcPr>
          <w:p w14:paraId="2B916E41" w14:textId="7CD02A21" w:rsidR="00747B7F" w:rsidRPr="00F46458" w:rsidRDefault="00D42D13" w:rsidP="00747B7F">
            <w:r>
              <w:t>Andrade Manjate</w:t>
            </w:r>
          </w:p>
        </w:tc>
        <w:tc>
          <w:tcPr>
            <w:tcW w:w="1008" w:type="dxa"/>
          </w:tcPr>
          <w:p w14:paraId="053F7062" w14:textId="2E86818B" w:rsidR="00747B7F" w:rsidRPr="00F46458" w:rsidRDefault="00D42D13">
            <w:r>
              <w:t>26/10</w:t>
            </w:r>
          </w:p>
        </w:tc>
        <w:tc>
          <w:tcPr>
            <w:tcW w:w="1033" w:type="dxa"/>
          </w:tcPr>
          <w:p w14:paraId="6DC71EFD" w14:textId="5F44B908" w:rsidR="00747B7F" w:rsidRPr="00F46458" w:rsidRDefault="00D42D13">
            <w:r>
              <w:t>20/11</w:t>
            </w:r>
          </w:p>
        </w:tc>
        <w:tc>
          <w:tcPr>
            <w:tcW w:w="1167" w:type="dxa"/>
            <w:shd w:val="clear" w:color="auto" w:fill="FFFF00"/>
          </w:tcPr>
          <w:p w14:paraId="0AFCC361" w14:textId="77777777" w:rsidR="00747B7F" w:rsidRPr="00F46458" w:rsidRDefault="00747B7F"/>
        </w:tc>
      </w:tr>
      <w:tr w:rsidR="00BB6B9C" w:rsidRPr="00F46458" w14:paraId="4381F6A0" w14:textId="77777777" w:rsidTr="00BB6B9C">
        <w:trPr>
          <w:trHeight w:val="240"/>
        </w:trPr>
        <w:tc>
          <w:tcPr>
            <w:tcW w:w="803" w:type="dxa"/>
          </w:tcPr>
          <w:p w14:paraId="656E7B51" w14:textId="6E5E6474" w:rsidR="00BB6B9C" w:rsidRDefault="00BB6B9C" w:rsidP="00F46458">
            <w:r>
              <w:t>01</w:t>
            </w:r>
          </w:p>
        </w:tc>
        <w:tc>
          <w:tcPr>
            <w:tcW w:w="2976" w:type="dxa"/>
          </w:tcPr>
          <w:p w14:paraId="5A7DBD59" w14:textId="6CC3B290" w:rsidR="00BB6B9C" w:rsidRDefault="00BB6B9C">
            <w:r>
              <w:t>Desenvolver a parte das alocações de recursos para viagem</w:t>
            </w:r>
          </w:p>
        </w:tc>
        <w:tc>
          <w:tcPr>
            <w:tcW w:w="1245" w:type="dxa"/>
          </w:tcPr>
          <w:p w14:paraId="24D5E0E4" w14:textId="473DB180" w:rsidR="00BB6B9C" w:rsidRDefault="00BB6B9C" w:rsidP="00747B7F">
            <w:r>
              <w:t>Andrade Manjate</w:t>
            </w:r>
          </w:p>
        </w:tc>
        <w:tc>
          <w:tcPr>
            <w:tcW w:w="1008" w:type="dxa"/>
          </w:tcPr>
          <w:p w14:paraId="3C215156" w14:textId="1A409698" w:rsidR="00BB6B9C" w:rsidRDefault="00BB6B9C">
            <w:r>
              <w:t>08/11</w:t>
            </w:r>
          </w:p>
        </w:tc>
        <w:tc>
          <w:tcPr>
            <w:tcW w:w="1033" w:type="dxa"/>
          </w:tcPr>
          <w:p w14:paraId="653A2728" w14:textId="2BB824EC" w:rsidR="00BB6B9C" w:rsidRDefault="00BB6B9C">
            <w:r>
              <w:t>19/11</w:t>
            </w:r>
          </w:p>
        </w:tc>
        <w:tc>
          <w:tcPr>
            <w:tcW w:w="1167" w:type="dxa"/>
            <w:shd w:val="clear" w:color="auto" w:fill="FFFF00"/>
          </w:tcPr>
          <w:p w14:paraId="02FD1E59" w14:textId="77777777" w:rsidR="00BB6B9C" w:rsidRPr="00F46458" w:rsidRDefault="00BB6B9C"/>
        </w:tc>
      </w:tr>
    </w:tbl>
    <w:p w14:paraId="37DCEB1A" w14:textId="77777777" w:rsidR="006E42B1" w:rsidRDefault="006E42B1" w:rsidP="006E42B1"/>
    <w:p w14:paraId="31341B97" w14:textId="77777777" w:rsidR="006E42B1" w:rsidRDefault="006E42B1" w:rsidP="006E42B1">
      <w:pPr>
        <w:pStyle w:val="Heading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08"/>
        <w:gridCol w:w="1033"/>
      </w:tblGrid>
      <w:tr w:rsidR="00747B7F" w:rsidRPr="00F46458" w14:paraId="6B8A27AF" w14:textId="77777777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37132CD9" w14:textId="77777777"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75AC5520" w14:textId="77777777"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6F4A93B9" w14:textId="77777777"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14:paraId="1B121E04" w14:textId="77777777" w:rsidR="00747B7F" w:rsidRPr="00F46458" w:rsidRDefault="00747B7F" w:rsidP="004671EB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14:paraId="21163208" w14:textId="77777777" w:rsidR="00747B7F" w:rsidRPr="00F46458" w:rsidRDefault="00747B7F" w:rsidP="004671EB">
            <w:r w:rsidRPr="00F46458">
              <w:t>Término</w:t>
            </w:r>
          </w:p>
        </w:tc>
      </w:tr>
      <w:tr w:rsidR="00747B7F" w:rsidRPr="00F46458" w14:paraId="015E893A" w14:textId="77777777" w:rsidTr="004671EB">
        <w:trPr>
          <w:trHeight w:val="300"/>
        </w:trPr>
        <w:tc>
          <w:tcPr>
            <w:tcW w:w="803" w:type="dxa"/>
          </w:tcPr>
          <w:p w14:paraId="2E21490E" w14:textId="62DC6633" w:rsidR="00747B7F" w:rsidRPr="00F46458" w:rsidRDefault="008A4798" w:rsidP="004671EB">
            <w:r>
              <w:t>01</w:t>
            </w:r>
          </w:p>
        </w:tc>
        <w:tc>
          <w:tcPr>
            <w:tcW w:w="2976" w:type="dxa"/>
          </w:tcPr>
          <w:p w14:paraId="4DFC67E4" w14:textId="43EBA8F1" w:rsidR="00747B7F" w:rsidRPr="00F46458" w:rsidRDefault="00BB6B9C" w:rsidP="004671EB">
            <w:r>
              <w:t>Definir rotas</w:t>
            </w:r>
          </w:p>
        </w:tc>
        <w:tc>
          <w:tcPr>
            <w:tcW w:w="1245" w:type="dxa"/>
          </w:tcPr>
          <w:p w14:paraId="672A6C71" w14:textId="0263409E" w:rsidR="00747B7F" w:rsidRPr="00F46458" w:rsidRDefault="008A4798" w:rsidP="004671EB">
            <w:r>
              <w:t>Andrade manjate</w:t>
            </w:r>
          </w:p>
        </w:tc>
        <w:tc>
          <w:tcPr>
            <w:tcW w:w="1008" w:type="dxa"/>
          </w:tcPr>
          <w:p w14:paraId="618F2A5A" w14:textId="417E954A" w:rsidR="00747B7F" w:rsidRPr="00F46458" w:rsidRDefault="00BB6B9C" w:rsidP="004671EB">
            <w:r>
              <w:t>15</w:t>
            </w:r>
            <w:r w:rsidR="008A4798">
              <w:t>/11</w:t>
            </w:r>
          </w:p>
        </w:tc>
        <w:tc>
          <w:tcPr>
            <w:tcW w:w="1033" w:type="dxa"/>
          </w:tcPr>
          <w:p w14:paraId="4C58AFD6" w14:textId="0DE70079" w:rsidR="00747B7F" w:rsidRPr="00F46458" w:rsidRDefault="008A4798" w:rsidP="004671EB">
            <w:r>
              <w:t>2</w:t>
            </w:r>
            <w:r w:rsidR="00BB6B9C">
              <w:t>2</w:t>
            </w:r>
            <w:r>
              <w:t>/11</w:t>
            </w:r>
          </w:p>
        </w:tc>
      </w:tr>
    </w:tbl>
    <w:p w14:paraId="22C31970" w14:textId="77777777" w:rsidR="00747B7F" w:rsidRDefault="00747B7F" w:rsidP="00747B7F"/>
    <w:p w14:paraId="31B3AD57" w14:textId="77777777" w:rsidR="006E42B1" w:rsidRPr="00F4262A" w:rsidRDefault="006E42B1" w:rsidP="006E42B1">
      <w:pPr>
        <w:pStyle w:val="Heading1"/>
      </w:pPr>
      <w:r w:rsidRPr="00F4262A"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CF26CD" w14:paraId="4091D5AA" w14:textId="77777777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14:paraId="550DA4CE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14:paraId="07784BE4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14:paraId="2D042BEB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14:paraId="141591CB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1A86CDCC" w14:textId="77777777"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14:paraId="05CDB478" w14:textId="77777777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14:paraId="35BEAA55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E9954F8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14:paraId="0B5DA2FC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14:paraId="22425ED0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14:paraId="673C0D0E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  <w:tr w:rsidR="006E42B1" w:rsidRPr="00FD11BC" w14:paraId="55F7F3FF" w14:textId="77777777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14:paraId="3F912607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E6CAA7E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14:paraId="69D57658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14:paraId="3D29EE41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14:paraId="0CA5F6C1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</w:tbl>
    <w:p w14:paraId="24586C15" w14:textId="77777777" w:rsidR="006E42B1" w:rsidRPr="00F4262A" w:rsidRDefault="006E42B1" w:rsidP="006E42B1"/>
    <w:p w14:paraId="6F37316D" w14:textId="2F86434E" w:rsidR="006E42B1" w:rsidRDefault="006E42B1" w:rsidP="006E42B1">
      <w:pPr>
        <w:pStyle w:val="Heading1"/>
      </w:pPr>
      <w:r w:rsidRPr="00F4262A">
        <w:t>Informações adicionais</w:t>
      </w:r>
    </w:p>
    <w:p w14:paraId="4CD0E1C6" w14:textId="666FFB50" w:rsidR="007E3061" w:rsidRPr="007E3061" w:rsidRDefault="007E3061" w:rsidP="007E3061">
      <w:r>
        <w:t>Os atrasos nas actividades baseam – se na demora do aprendizado do uso do Laravel e na negligência d</w:t>
      </w:r>
      <w:r w:rsidR="00D42D13">
        <w:t>e alguns colaboradores do projecto.</w:t>
      </w:r>
    </w:p>
    <w:p w14:paraId="33700D99" w14:textId="77777777"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903FF" w14:textId="77777777" w:rsidR="00E155F0" w:rsidRDefault="00E155F0" w:rsidP="005E1593">
      <w:r>
        <w:separator/>
      </w:r>
    </w:p>
  </w:endnote>
  <w:endnote w:type="continuationSeparator" w:id="0">
    <w:p w14:paraId="7D3B41E3" w14:textId="77777777" w:rsidR="00E155F0" w:rsidRDefault="00E155F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14:paraId="16FA14EE" w14:textId="77777777" w:rsidTr="00EE03D7">
      <w:trPr>
        <w:jc w:val="center"/>
      </w:trPr>
      <w:tc>
        <w:tcPr>
          <w:tcW w:w="2740" w:type="dxa"/>
          <w:vAlign w:val="center"/>
        </w:tcPr>
        <w:p w14:paraId="0EB3B40B" w14:textId="77777777" w:rsidR="006419CA" w:rsidRPr="006419CA" w:rsidRDefault="006419CA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1F0ED47A" w14:textId="77777777"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13BF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13BF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14:paraId="201AF3C4" w14:textId="77777777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14:paraId="1301A250" w14:textId="77777777" w:rsidR="00EE03D7" w:rsidRPr="006419CA" w:rsidRDefault="00EE03D7" w:rsidP="00EE03D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40BCA537" w14:textId="77777777" w:rsidR="00EE03D7" w:rsidRPr="006419CA" w:rsidRDefault="00EE03D7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4506764D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4D6C3" w14:textId="77777777" w:rsidR="00E155F0" w:rsidRDefault="00E155F0" w:rsidP="005E1593">
      <w:r>
        <w:separator/>
      </w:r>
    </w:p>
  </w:footnote>
  <w:footnote w:type="continuationSeparator" w:id="0">
    <w:p w14:paraId="70475BFE" w14:textId="77777777" w:rsidR="00E155F0" w:rsidRDefault="00E155F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14:paraId="7CFDD20D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3A01C0E2" w14:textId="77777777" w:rsidR="00EE03D7" w:rsidRPr="003D63E0" w:rsidRDefault="00EE03D7" w:rsidP="005E1593">
          <w:pPr>
            <w:pStyle w:val="Header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>Status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705160DC" w14:textId="77777777"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23A69975" wp14:editId="4959E6B5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14:paraId="0BC5C775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30703FEC" w14:textId="44F65D28" w:rsidR="00EE03D7" w:rsidRPr="003D63E0" w:rsidRDefault="00874D7C" w:rsidP="002D679E">
          <w:pPr>
            <w:pStyle w:val="Header"/>
            <w:rPr>
              <w:sz w:val="22"/>
              <w:szCs w:val="22"/>
            </w:rPr>
          </w:pPr>
          <w:r>
            <w:t>Sistema de Gestão de Frota de Camiões</w:t>
          </w:r>
        </w:p>
      </w:tc>
      <w:tc>
        <w:tcPr>
          <w:tcW w:w="1956" w:type="dxa"/>
          <w:vMerge/>
          <w:vAlign w:val="center"/>
        </w:tcPr>
        <w:p w14:paraId="5D511CAC" w14:textId="77777777"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14:paraId="3D81863B" w14:textId="77777777"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B1"/>
    <w:rsid w:val="00032B86"/>
    <w:rsid w:val="000E2853"/>
    <w:rsid w:val="00195AE8"/>
    <w:rsid w:val="001A3A85"/>
    <w:rsid w:val="001D497F"/>
    <w:rsid w:val="001F3D30"/>
    <w:rsid w:val="00204A01"/>
    <w:rsid w:val="00274187"/>
    <w:rsid w:val="0029176A"/>
    <w:rsid w:val="002A378A"/>
    <w:rsid w:val="00331443"/>
    <w:rsid w:val="00341B09"/>
    <w:rsid w:val="003434BA"/>
    <w:rsid w:val="0034544C"/>
    <w:rsid w:val="003C570D"/>
    <w:rsid w:val="003D377B"/>
    <w:rsid w:val="003D63E0"/>
    <w:rsid w:val="0042609D"/>
    <w:rsid w:val="004B2855"/>
    <w:rsid w:val="004B60F1"/>
    <w:rsid w:val="004E0C71"/>
    <w:rsid w:val="0055540E"/>
    <w:rsid w:val="005673D2"/>
    <w:rsid w:val="005E1593"/>
    <w:rsid w:val="005F487B"/>
    <w:rsid w:val="006419CA"/>
    <w:rsid w:val="00663704"/>
    <w:rsid w:val="006A233C"/>
    <w:rsid w:val="006E42B1"/>
    <w:rsid w:val="00743E89"/>
    <w:rsid w:val="00747B7F"/>
    <w:rsid w:val="007A054B"/>
    <w:rsid w:val="007E3061"/>
    <w:rsid w:val="007E3BFD"/>
    <w:rsid w:val="007F4991"/>
    <w:rsid w:val="00842903"/>
    <w:rsid w:val="00871E89"/>
    <w:rsid w:val="00874D7C"/>
    <w:rsid w:val="008843C9"/>
    <w:rsid w:val="00894080"/>
    <w:rsid w:val="008A4798"/>
    <w:rsid w:val="009F607C"/>
    <w:rsid w:val="00A1269A"/>
    <w:rsid w:val="00A13BFD"/>
    <w:rsid w:val="00A52E31"/>
    <w:rsid w:val="00AD6432"/>
    <w:rsid w:val="00AE1992"/>
    <w:rsid w:val="00BB6B9C"/>
    <w:rsid w:val="00C047A4"/>
    <w:rsid w:val="00C52528"/>
    <w:rsid w:val="00C5503D"/>
    <w:rsid w:val="00CC196E"/>
    <w:rsid w:val="00CE2B3B"/>
    <w:rsid w:val="00D124E0"/>
    <w:rsid w:val="00D175D8"/>
    <w:rsid w:val="00D37957"/>
    <w:rsid w:val="00D42D13"/>
    <w:rsid w:val="00D43615"/>
    <w:rsid w:val="00D92CA5"/>
    <w:rsid w:val="00E155F0"/>
    <w:rsid w:val="00E34C15"/>
    <w:rsid w:val="00E62CDD"/>
    <w:rsid w:val="00E85FEF"/>
    <w:rsid w:val="00EE03D7"/>
    <w:rsid w:val="00EE5DA6"/>
    <w:rsid w:val="00F46458"/>
    <w:rsid w:val="00F60578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BE53D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F0"/>
    <w:rsid w:val="000635F3"/>
    <w:rsid w:val="002601F0"/>
    <w:rsid w:val="003563C2"/>
    <w:rsid w:val="005A03F1"/>
    <w:rsid w:val="00740940"/>
    <w:rsid w:val="007F6755"/>
    <w:rsid w:val="00AB0C05"/>
    <w:rsid w:val="00AC21A9"/>
    <w:rsid w:val="00D1284A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PMO Escritório de Projetos</Company>
  <LinksUpToDate>false</LinksUpToDate>
  <CharactersWithSpaces>1632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Andrade Manjate Junior</cp:lastModifiedBy>
  <cp:revision>3</cp:revision>
  <dcterms:created xsi:type="dcterms:W3CDTF">2018-11-05T09:20:00Z</dcterms:created>
  <dcterms:modified xsi:type="dcterms:W3CDTF">2018-11-07T14:09:00Z</dcterms:modified>
</cp:coreProperties>
</file>